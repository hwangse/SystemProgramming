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F97B67">
        <w:rPr>
          <w:rFonts w:ascii="HY헤드라인M" w:eastAsia="HY헤드라인M" w:hint="eastAsia"/>
          <w:sz w:val="24"/>
          <w:szCs w:val="24"/>
          <w:lang w:eastAsia="ko-KR"/>
        </w:rPr>
        <w:t>박 운 상</w:t>
      </w:r>
    </w:p>
    <w:p w:rsidR="003B47A8" w:rsidRPr="001C30DC" w:rsidRDefault="001C30DC">
      <w:pPr>
        <w:pStyle w:val="a7"/>
        <w:spacing w:before="240"/>
        <w:jc w:val="right"/>
        <w:rPr>
          <w:rFonts w:ascii="Adobe 고딕 Std B" w:eastAsia="Adobe 고딕 Std B" w:hAnsi="Adobe 고딕 Std B"/>
          <w:sz w:val="48"/>
          <w:lang w:eastAsia="ko-KR"/>
        </w:rPr>
      </w:pPr>
      <w:r>
        <w:rPr>
          <w:rFonts w:ascii="Adobe 고딕 Std B" w:eastAsia="Adobe 고딕 Std B" w:hAnsi="Adobe 고딕 Std B" w:hint="eastAsia"/>
          <w:sz w:val="48"/>
          <w:lang w:eastAsia="ko-KR"/>
        </w:rPr>
        <w:t>[</w:t>
      </w:r>
      <w:r w:rsidR="00720BC0" w:rsidRPr="001C30DC">
        <w:rPr>
          <w:rFonts w:ascii="Adobe 고딕 Std B" w:eastAsia="Adobe 고딕 Std B" w:hAnsi="Adobe 고딕 Std B" w:hint="eastAsia"/>
          <w:sz w:val="48"/>
          <w:lang w:eastAsia="ko-KR"/>
        </w:rPr>
        <w:t xml:space="preserve">Assignment </w:t>
      </w:r>
      <w:r w:rsidR="00DB3BF0">
        <w:rPr>
          <w:rFonts w:ascii="Adobe 고딕 Std B" w:eastAsia="Adobe 고딕 Std B" w:hAnsi="Adobe 고딕 Std B"/>
          <w:sz w:val="48"/>
          <w:lang w:eastAsia="ko-KR"/>
        </w:rPr>
        <w:t>3</w:t>
      </w:r>
      <w:r>
        <w:rPr>
          <w:rFonts w:ascii="Adobe 고딕 Std B" w:eastAsia="Adobe 고딕 Std B" w:hAnsi="Adobe 고딕 Std B" w:hint="eastAsia"/>
          <w:sz w:val="48"/>
          <w:lang w:eastAsia="ko-KR"/>
        </w:rPr>
        <w:t>]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Pr="00775B16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3D50A8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775B16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b/>
          <w:sz w:val="48"/>
          <w:lang w:eastAsia="ko-KR"/>
        </w:rPr>
        <w:t>20161665</w:t>
      </w:r>
    </w:p>
    <w:p w:rsidR="003B47A8" w:rsidRDefault="00775B16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황세현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1F4D55" w:rsidRDefault="003B47A8" w:rsidP="001F4D55">
      <w:pPr>
        <w:pStyle w:val="a4"/>
        <w:rPr>
          <w:rFonts w:ascii="Times New Roman" w:hAnsi="Times New Roman"/>
          <w:b w:val="0"/>
          <w:sz w:val="24"/>
          <w:szCs w:val="24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1F4D55" w:rsidRPr="00807428" w:rsidRDefault="001F4D55" w:rsidP="001F4D55">
      <w:pPr>
        <w:pStyle w:val="af7"/>
        <w:numPr>
          <w:ilvl w:val="0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프로그램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개요</w:t>
      </w:r>
    </w:p>
    <w:p w:rsidR="001F4D55" w:rsidRPr="00807428" w:rsidRDefault="001F4D55" w:rsidP="001F4D55">
      <w:pPr>
        <w:ind w:left="400"/>
        <w:rPr>
          <w:sz w:val="24"/>
          <w:lang w:eastAsia="ko-KR"/>
        </w:rPr>
      </w:pPr>
    </w:p>
    <w:p w:rsidR="001F4D55" w:rsidRPr="00807428" w:rsidRDefault="001F4D55" w:rsidP="001F4D55">
      <w:pPr>
        <w:pStyle w:val="af7"/>
        <w:numPr>
          <w:ilvl w:val="0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프로그램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설명</w:t>
      </w:r>
      <w:r w:rsidRPr="00807428">
        <w:rPr>
          <w:rFonts w:hint="eastAsia"/>
          <w:sz w:val="24"/>
          <w:lang w:eastAsia="ko-KR"/>
        </w:rPr>
        <w:t xml:space="preserve"> 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프로그램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흐름도</w:t>
      </w:r>
      <w:r w:rsidRPr="00807428">
        <w:rPr>
          <w:rFonts w:hint="eastAsia"/>
          <w:sz w:val="24"/>
          <w:lang w:eastAsia="ko-KR"/>
        </w:rPr>
        <w:t xml:space="preserve"> </w:t>
      </w:r>
    </w:p>
    <w:p w:rsidR="001F4D55" w:rsidRPr="00807428" w:rsidRDefault="001F4D55" w:rsidP="001F4D55">
      <w:pPr>
        <w:rPr>
          <w:sz w:val="24"/>
          <w:lang w:eastAsia="ko-KR"/>
        </w:rPr>
      </w:pPr>
    </w:p>
    <w:p w:rsidR="001F4D55" w:rsidRPr="00807428" w:rsidRDefault="001F4D55" w:rsidP="001F4D55">
      <w:pPr>
        <w:pStyle w:val="af7"/>
        <w:numPr>
          <w:ilvl w:val="0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정의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 w:rsidRPr="00807428">
        <w:rPr>
          <w:rFonts w:hint="eastAsia"/>
          <w:sz w:val="24"/>
          <w:lang w:eastAsia="ko-KR"/>
        </w:rPr>
        <w:t xml:space="preserve"> : main()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DD1B88" w:rsidRPr="00807428" w:rsidRDefault="00DD1B88" w:rsidP="00DD1B88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 w:rsidR="00C138CB">
        <w:rPr>
          <w:rFonts w:hint="eastAsia"/>
          <w:sz w:val="24"/>
          <w:lang w:eastAsia="ko-KR"/>
        </w:rPr>
        <w:t xml:space="preserve"> : int loader_pass1(int num,char *file1, char * file2, char *file 3)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DD1B88" w:rsidRPr="00807428" w:rsidRDefault="00DD1B88" w:rsidP="00DD1B88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 w:rsidRPr="00807428">
        <w:rPr>
          <w:rFonts w:hint="eastAsia"/>
          <w:sz w:val="24"/>
          <w:lang w:eastAsia="ko-KR"/>
        </w:rPr>
        <w:t xml:space="preserve"> : </w:t>
      </w:r>
      <w:r w:rsidR="00C138CB">
        <w:rPr>
          <w:rFonts w:hint="eastAsia"/>
          <w:sz w:val="24"/>
          <w:lang w:eastAsia="ko-KR"/>
        </w:rPr>
        <w:t>int loader_pass2(</w:t>
      </w:r>
      <w:r w:rsidR="00C138CB">
        <w:rPr>
          <w:sz w:val="24"/>
          <w:lang w:eastAsia="ko-KR"/>
        </w:rPr>
        <w:t>char memory[][16],</w:t>
      </w:r>
      <w:r w:rsidR="00C138CB">
        <w:rPr>
          <w:rFonts w:hint="eastAsia"/>
          <w:sz w:val="24"/>
          <w:lang w:eastAsia="ko-KR"/>
        </w:rPr>
        <w:t>int num,char *file1, char * file2, char *file 3)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DD1B88" w:rsidRPr="00807428" w:rsidRDefault="00DD1B88" w:rsidP="00DD1B88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 w:rsidR="00C138CB">
        <w:rPr>
          <w:rFonts w:hint="eastAsia"/>
          <w:sz w:val="24"/>
          <w:lang w:eastAsia="ko-KR"/>
        </w:rPr>
        <w:t xml:space="preserve"> : void add_node_to_estable(estab_node*,char *,int address)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DD1B88" w:rsidRPr="00807428" w:rsidRDefault="00DD1B88" w:rsidP="00DD1B88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 w:rsidRPr="00807428">
        <w:rPr>
          <w:rFonts w:hint="eastAsia"/>
          <w:sz w:val="24"/>
          <w:lang w:eastAsia="ko-KR"/>
        </w:rPr>
        <w:t xml:space="preserve"> : </w:t>
      </w:r>
      <w:r w:rsidR="00C138CB">
        <w:rPr>
          <w:sz w:val="24"/>
          <w:lang w:eastAsia="ko-KR"/>
        </w:rPr>
        <w:t>int find_node_in_estab(char *,int ,int ,int )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DD1B88" w:rsidRPr="00807428" w:rsidRDefault="00DD1B88" w:rsidP="00DD1B88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 w:rsidRPr="00807428">
        <w:rPr>
          <w:rFonts w:hint="eastAsia"/>
          <w:sz w:val="24"/>
          <w:lang w:eastAsia="ko-KR"/>
        </w:rPr>
        <w:t xml:space="preserve"> :</w:t>
      </w:r>
      <w:r w:rsidR="00C138CB">
        <w:rPr>
          <w:rFonts w:hint="eastAsia"/>
          <w:sz w:val="24"/>
          <w:lang w:eastAsia="ko-KR"/>
        </w:rPr>
        <w:t xml:space="preserve"> int get_string_len6(char * origin, char *tmp, int * mark, int Hbyte,int type)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DD1B88" w:rsidRPr="00807428" w:rsidRDefault="00DD1B88" w:rsidP="00DD1B88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 w:rsidR="00C138CB">
        <w:rPr>
          <w:rFonts w:hint="eastAsia"/>
          <w:sz w:val="24"/>
          <w:lang w:eastAsia="ko-KR"/>
        </w:rPr>
        <w:t xml:space="preserve"> : void delete_ESTAB()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DD1B8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C138CB" w:rsidRPr="00807428" w:rsidRDefault="00C138CB" w:rsidP="00C138CB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>
        <w:rPr>
          <w:rFonts w:hint="eastAsia"/>
          <w:sz w:val="24"/>
          <w:lang w:eastAsia="ko-KR"/>
        </w:rPr>
        <w:t xml:space="preserve"> : </w:t>
      </w:r>
      <w:r>
        <w:rPr>
          <w:sz w:val="24"/>
          <w:lang w:eastAsia="ko-KR"/>
        </w:rPr>
        <w:t>void twos_complement(char *)</w:t>
      </w:r>
    </w:p>
    <w:p w:rsidR="00C138CB" w:rsidRPr="00807428" w:rsidRDefault="00C138CB" w:rsidP="00C138CB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C138CB" w:rsidRPr="00C138CB" w:rsidRDefault="00C138CB" w:rsidP="00C138CB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DD1B88" w:rsidRPr="00807428" w:rsidRDefault="00DD1B88" w:rsidP="00DD1B88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 w:rsidR="00C138CB">
        <w:rPr>
          <w:rFonts w:hint="eastAsia"/>
          <w:sz w:val="24"/>
          <w:lang w:eastAsia="ko-KR"/>
        </w:rPr>
        <w:t xml:space="preserve"> : int func_bp(bp_head* bp,int a)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DD1B88" w:rsidRPr="00807428" w:rsidRDefault="00DD1B88" w:rsidP="00DD1B88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 w:rsidR="00C138CB">
        <w:rPr>
          <w:rFonts w:hint="eastAsia"/>
          <w:sz w:val="24"/>
          <w:lang w:eastAsia="ko-KR"/>
        </w:rPr>
        <w:t xml:space="preserve"> : int delete_bp_list(bp_head* bp)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DD1B88" w:rsidRPr="00807428" w:rsidRDefault="00DD1B88" w:rsidP="00DD1B88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lastRenderedPageBreak/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 w:rsidRPr="00807428">
        <w:rPr>
          <w:rFonts w:hint="eastAsia"/>
          <w:sz w:val="24"/>
          <w:lang w:eastAsia="ko-KR"/>
        </w:rPr>
        <w:t xml:space="preserve"> : </w:t>
      </w:r>
      <w:r w:rsidR="00C138CB">
        <w:rPr>
          <w:sz w:val="24"/>
          <w:lang w:eastAsia="ko-KR"/>
        </w:rPr>
        <w:t>int func_run(char *str,int *reg_list)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DD1B88" w:rsidRPr="00807428" w:rsidRDefault="00DD1B88" w:rsidP="00DD1B88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 w:rsidRPr="00807428">
        <w:rPr>
          <w:rFonts w:hint="eastAsia"/>
          <w:sz w:val="24"/>
          <w:lang w:eastAsia="ko-KR"/>
        </w:rPr>
        <w:t xml:space="preserve"> : </w:t>
      </w:r>
      <w:r w:rsidR="00C138CB">
        <w:rPr>
          <w:sz w:val="24"/>
          <w:lang w:eastAsia="ko-KR"/>
        </w:rPr>
        <w:t>void init_reg_list(int *a)</w:t>
      </w:r>
    </w:p>
    <w:p w:rsidR="00DD1B88" w:rsidRPr="0080742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DD1B88" w:rsidRDefault="00DD1B88" w:rsidP="00DD1B88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9C30CF" w:rsidRPr="00807428" w:rsidRDefault="009C30CF" w:rsidP="009C30CF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이름</w:t>
      </w:r>
      <w:r w:rsidRPr="00807428">
        <w:rPr>
          <w:rFonts w:hint="eastAsia"/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int find_opcode(int opcode, char *)</w:t>
      </w:r>
    </w:p>
    <w:p w:rsidR="009C30CF" w:rsidRPr="00807428" w:rsidRDefault="009C30CF" w:rsidP="009C30CF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9C30CF" w:rsidRDefault="009C30CF" w:rsidP="009C30CF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DD1B88" w:rsidRPr="000117BD" w:rsidRDefault="00DD1B88" w:rsidP="000117BD">
      <w:pPr>
        <w:rPr>
          <w:rFonts w:hint="eastAsia"/>
          <w:sz w:val="24"/>
          <w:lang w:eastAsia="ko-KR"/>
        </w:rPr>
      </w:pPr>
    </w:p>
    <w:p w:rsidR="00DB3BF0" w:rsidRPr="00DB3BF0" w:rsidRDefault="00DB3BF0" w:rsidP="00DB3BF0">
      <w:pPr>
        <w:ind w:left="720"/>
        <w:rPr>
          <w:sz w:val="24"/>
          <w:lang w:eastAsia="ko-KR"/>
        </w:rPr>
      </w:pPr>
    </w:p>
    <w:p w:rsidR="001F4D55" w:rsidRPr="00807428" w:rsidRDefault="001F4D55" w:rsidP="001F4D55">
      <w:pPr>
        <w:pStyle w:val="af7"/>
        <w:numPr>
          <w:ilvl w:val="0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전역변수의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정의</w:t>
      </w:r>
    </w:p>
    <w:p w:rsidR="001F4D55" w:rsidRDefault="00C138CB" w:rsidP="00DB3BF0">
      <w:pPr>
        <w:pStyle w:val="af7"/>
        <w:numPr>
          <w:ilvl w:val="1"/>
          <w:numId w:val="25"/>
        </w:numPr>
        <w:ind w:leftChars="0"/>
        <w:rPr>
          <w:sz w:val="22"/>
          <w:lang w:eastAsia="ko-KR"/>
        </w:rPr>
      </w:pPr>
      <w:r>
        <w:rPr>
          <w:rFonts w:hint="eastAsia"/>
          <w:sz w:val="22"/>
          <w:lang w:eastAsia="ko-KR"/>
        </w:rPr>
        <w:t>int load_success</w:t>
      </w:r>
    </w:p>
    <w:p w:rsidR="00C138CB" w:rsidRDefault="00C138CB" w:rsidP="00DB3BF0">
      <w:pPr>
        <w:pStyle w:val="af7"/>
        <w:numPr>
          <w:ilvl w:val="1"/>
          <w:numId w:val="25"/>
        </w:numPr>
        <w:ind w:leftChars="0"/>
        <w:rPr>
          <w:sz w:val="22"/>
          <w:lang w:eastAsia="ko-KR"/>
        </w:rPr>
      </w:pPr>
      <w:r>
        <w:rPr>
          <w:sz w:val="22"/>
          <w:lang w:eastAsia="ko-KR"/>
        </w:rPr>
        <w:t>int execute_start_addr</w:t>
      </w:r>
    </w:p>
    <w:p w:rsidR="00C138CB" w:rsidRDefault="00C138CB" w:rsidP="00DB3BF0">
      <w:pPr>
        <w:pStyle w:val="af7"/>
        <w:numPr>
          <w:ilvl w:val="1"/>
          <w:numId w:val="25"/>
        </w:numPr>
        <w:ind w:leftChars="0"/>
        <w:rPr>
          <w:sz w:val="22"/>
          <w:lang w:eastAsia="ko-KR"/>
        </w:rPr>
      </w:pPr>
      <w:r>
        <w:rPr>
          <w:sz w:val="22"/>
          <w:lang w:eastAsia="ko-KR"/>
        </w:rPr>
        <w:t>int prog_len[3]</w:t>
      </w:r>
    </w:p>
    <w:p w:rsidR="00C138CB" w:rsidRDefault="00C138CB" w:rsidP="00DB3BF0">
      <w:pPr>
        <w:pStyle w:val="af7"/>
        <w:numPr>
          <w:ilvl w:val="1"/>
          <w:numId w:val="25"/>
        </w:numPr>
        <w:ind w:leftChars="0"/>
        <w:rPr>
          <w:sz w:val="22"/>
          <w:lang w:eastAsia="ko-KR"/>
        </w:rPr>
      </w:pPr>
      <w:r>
        <w:rPr>
          <w:sz w:val="22"/>
          <w:lang w:eastAsia="ko-KR"/>
        </w:rPr>
        <w:t>int RnodeNum[3]</w:t>
      </w:r>
    </w:p>
    <w:p w:rsidR="00C138CB" w:rsidRDefault="00C138CB" w:rsidP="00C138CB">
      <w:pPr>
        <w:pStyle w:val="af7"/>
        <w:numPr>
          <w:ilvl w:val="1"/>
          <w:numId w:val="25"/>
        </w:numPr>
        <w:ind w:leftChars="0"/>
        <w:rPr>
          <w:sz w:val="22"/>
          <w:lang w:eastAsia="ko-KR"/>
        </w:rPr>
      </w:pPr>
      <w:r>
        <w:rPr>
          <w:sz w:val="22"/>
          <w:lang w:eastAsia="ko-KR"/>
        </w:rPr>
        <w:t>unsigned int progaddr</w:t>
      </w:r>
    </w:p>
    <w:p w:rsidR="00C138CB" w:rsidRDefault="00C138CB" w:rsidP="00C138CB">
      <w:pPr>
        <w:pStyle w:val="af7"/>
        <w:numPr>
          <w:ilvl w:val="1"/>
          <w:numId w:val="25"/>
        </w:numPr>
        <w:ind w:leftChars="0"/>
        <w:rPr>
          <w:sz w:val="22"/>
          <w:lang w:eastAsia="ko-KR"/>
        </w:rPr>
      </w:pPr>
      <w:r>
        <w:rPr>
          <w:sz w:val="22"/>
          <w:lang w:eastAsia="ko-KR"/>
        </w:rPr>
        <w:t>int main_program</w:t>
      </w:r>
    </w:p>
    <w:p w:rsidR="00C138CB" w:rsidRPr="00C138CB" w:rsidRDefault="00C138CB" w:rsidP="00C138CB">
      <w:pPr>
        <w:rPr>
          <w:sz w:val="22"/>
          <w:lang w:eastAsia="ko-KR"/>
        </w:rPr>
      </w:pPr>
    </w:p>
    <w:p w:rsidR="001F4D55" w:rsidRDefault="001F4D55" w:rsidP="001F4D55">
      <w:pPr>
        <w:pStyle w:val="af7"/>
        <w:numPr>
          <w:ilvl w:val="0"/>
          <w:numId w:val="25"/>
        </w:numPr>
        <w:ind w:leftChars="0"/>
        <w:rPr>
          <w:sz w:val="24"/>
          <w:lang w:eastAsia="ko-KR"/>
        </w:rPr>
      </w:pPr>
      <w:r w:rsidRPr="00165417">
        <w:rPr>
          <w:rFonts w:hint="eastAsia"/>
          <w:sz w:val="24"/>
          <w:lang w:eastAsia="ko-KR"/>
        </w:rPr>
        <w:t>코드</w:t>
      </w:r>
      <w:r w:rsidRPr="00165417">
        <w:rPr>
          <w:rFonts w:hint="eastAsia"/>
          <w:sz w:val="24"/>
          <w:lang w:eastAsia="ko-KR"/>
        </w:rPr>
        <w:t xml:space="preserve"> </w:t>
      </w:r>
    </w:p>
    <w:p w:rsidR="00085DF0" w:rsidRDefault="00C138CB" w:rsidP="00C138CB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loader_pass1</w:t>
      </w:r>
    </w:p>
    <w:p w:rsidR="00923929" w:rsidRDefault="00C138CB" w:rsidP="00923929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loader_pass2</w:t>
      </w:r>
    </w:p>
    <w:p w:rsidR="00923929" w:rsidRPr="00923929" w:rsidRDefault="00923929" w:rsidP="00923929">
      <w:pPr>
        <w:pStyle w:val="af7"/>
        <w:numPr>
          <w:ilvl w:val="1"/>
          <w:numId w:val="25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>func_run</w:t>
      </w:r>
      <w:bookmarkStart w:id="0" w:name="_GoBack"/>
      <w:bookmarkEnd w:id="0"/>
    </w:p>
    <w:p w:rsidR="00E54BFB" w:rsidRDefault="00E54BFB" w:rsidP="00E54BFB">
      <w:pPr>
        <w:pStyle w:val="af7"/>
        <w:ind w:leftChars="0" w:left="1080"/>
        <w:rPr>
          <w:sz w:val="24"/>
          <w:lang w:eastAsia="ko-KR"/>
        </w:rPr>
      </w:pPr>
    </w:p>
    <w:p w:rsidR="00085DF0" w:rsidRDefault="00F6687E" w:rsidP="001F4D55">
      <w:pPr>
        <w:pStyle w:val="af7"/>
        <w:numPr>
          <w:ilvl w:val="0"/>
          <w:numId w:val="25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기타</w:t>
      </w:r>
    </w:p>
    <w:p w:rsidR="003F41DE" w:rsidRPr="00041C30" w:rsidRDefault="0028496D" w:rsidP="00041C30">
      <w:pPr>
        <w:pStyle w:val="af7"/>
        <w:numPr>
          <w:ilvl w:val="1"/>
          <w:numId w:val="25"/>
        </w:numPr>
        <w:ind w:leftChars="0"/>
        <w:rPr>
          <w:sz w:val="18"/>
          <w:lang w:eastAsia="ko-KR"/>
        </w:rPr>
      </w:pPr>
      <w:r w:rsidRPr="00041C30">
        <w:rPr>
          <w:sz w:val="22"/>
          <w:lang w:eastAsia="ko-KR"/>
        </w:rPr>
        <w:t xml:space="preserve"> </w:t>
      </w:r>
      <w:r w:rsidR="00041C30" w:rsidRPr="00041C30">
        <w:rPr>
          <w:rFonts w:hint="eastAsia"/>
          <w:sz w:val="22"/>
          <w:lang w:eastAsia="ko-KR"/>
        </w:rPr>
        <w:t>추가구현</w:t>
      </w:r>
      <w:r w:rsidR="00041C30" w:rsidRPr="00041C30">
        <w:rPr>
          <w:rFonts w:hint="eastAsia"/>
          <w:sz w:val="22"/>
          <w:lang w:eastAsia="ko-KR"/>
        </w:rPr>
        <w:t>(</w:t>
      </w:r>
      <w:r w:rsidR="00041C30" w:rsidRPr="00041C30">
        <w:rPr>
          <w:rFonts w:hint="eastAsia"/>
          <w:sz w:val="22"/>
          <w:lang w:eastAsia="ko-KR"/>
        </w:rPr>
        <w:t>예외처리</w:t>
      </w:r>
      <w:r w:rsidR="00041C30" w:rsidRPr="00041C30">
        <w:rPr>
          <w:rFonts w:hint="eastAsia"/>
          <w:sz w:val="22"/>
          <w:lang w:eastAsia="ko-KR"/>
        </w:rPr>
        <w:t>)</w:t>
      </w:r>
    </w:p>
    <w:p w:rsidR="003B47A8" w:rsidRDefault="003B47A8">
      <w:pPr>
        <w:pStyle w:val="a4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CE7811" w:rsidRPr="003262BF" w:rsidRDefault="003262BF" w:rsidP="003262BF">
      <w:pPr>
        <w:ind w:left="720" w:firstLineChars="100" w:firstLine="220"/>
        <w:rPr>
          <w:sz w:val="22"/>
          <w:szCs w:val="24"/>
          <w:lang w:eastAsia="ko-KR"/>
        </w:rPr>
      </w:pPr>
      <w:r>
        <w:rPr>
          <w:rFonts w:hint="eastAsia"/>
          <w:sz w:val="22"/>
          <w:szCs w:val="24"/>
          <w:lang w:eastAsia="ko-KR"/>
        </w:rPr>
        <w:t>기존에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구현한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어셈블러</w:t>
      </w:r>
      <w:r w:rsidR="00191A3A">
        <w:rPr>
          <w:rFonts w:hint="eastAsia"/>
          <w:sz w:val="22"/>
          <w:szCs w:val="24"/>
          <w:lang w:eastAsia="ko-KR"/>
        </w:rPr>
        <w:t>에</w:t>
      </w:r>
      <w:r w:rsidR="00191A3A">
        <w:rPr>
          <w:rFonts w:hint="eastAsia"/>
          <w:sz w:val="22"/>
          <w:szCs w:val="24"/>
          <w:lang w:eastAsia="ko-KR"/>
        </w:rPr>
        <w:t xml:space="preserve"> </w:t>
      </w:r>
      <w:r w:rsidR="00191A3A">
        <w:rPr>
          <w:rFonts w:hint="eastAsia"/>
          <w:sz w:val="22"/>
          <w:szCs w:val="24"/>
          <w:lang w:eastAsia="ko-KR"/>
        </w:rPr>
        <w:t>이어서</w:t>
      </w:r>
      <w:r w:rsidR="00191A3A">
        <w:rPr>
          <w:rFonts w:hint="eastAsia"/>
          <w:sz w:val="22"/>
          <w:szCs w:val="24"/>
          <w:lang w:eastAsia="ko-KR"/>
        </w:rPr>
        <w:t xml:space="preserve"> </w:t>
      </w:r>
      <w:r w:rsidR="005E312F">
        <w:rPr>
          <w:rFonts w:hint="eastAsia"/>
          <w:sz w:val="22"/>
          <w:szCs w:val="24"/>
          <w:lang w:eastAsia="ko-KR"/>
        </w:rPr>
        <w:t>어셈블</w:t>
      </w:r>
      <w:r>
        <w:rPr>
          <w:rFonts w:hint="eastAsia"/>
          <w:sz w:val="22"/>
          <w:szCs w:val="24"/>
          <w:lang w:eastAsia="ko-KR"/>
        </w:rPr>
        <w:t>러에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의해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작성된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여러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개의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오브젝트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코드를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sz w:val="22"/>
          <w:szCs w:val="24"/>
          <w:lang w:eastAsia="ko-KR"/>
        </w:rPr>
        <w:t>link</w:t>
      </w:r>
      <w:r>
        <w:rPr>
          <w:rFonts w:hint="eastAsia"/>
          <w:sz w:val="22"/>
          <w:szCs w:val="24"/>
          <w:lang w:eastAsia="ko-KR"/>
        </w:rPr>
        <w:t>하여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가상의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메모리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상에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sz w:val="22"/>
          <w:szCs w:val="24"/>
          <w:lang w:eastAsia="ko-KR"/>
        </w:rPr>
        <w:t>load</w:t>
      </w:r>
      <w:r>
        <w:rPr>
          <w:rFonts w:hint="eastAsia"/>
          <w:sz w:val="22"/>
          <w:szCs w:val="24"/>
          <w:lang w:eastAsia="ko-KR"/>
        </w:rPr>
        <w:t>하는</w:t>
      </w:r>
      <w:r>
        <w:rPr>
          <w:rFonts w:hint="eastAsia"/>
          <w:sz w:val="22"/>
          <w:szCs w:val="24"/>
          <w:lang w:eastAsia="ko-KR"/>
        </w:rPr>
        <w:t xml:space="preserve"> </w:t>
      </w:r>
      <w:r w:rsidR="00C4159F">
        <w:rPr>
          <w:rFonts w:hint="eastAsia"/>
          <w:sz w:val="22"/>
          <w:szCs w:val="24"/>
          <w:lang w:eastAsia="ko-KR"/>
        </w:rPr>
        <w:t>2</w:t>
      </w:r>
      <w:r w:rsidR="00C4159F">
        <w:rPr>
          <w:sz w:val="22"/>
          <w:szCs w:val="24"/>
          <w:lang w:eastAsia="ko-KR"/>
        </w:rPr>
        <w:t xml:space="preserve">pass </w:t>
      </w:r>
      <w:r>
        <w:rPr>
          <w:sz w:val="22"/>
          <w:szCs w:val="24"/>
          <w:lang w:eastAsia="ko-KR"/>
        </w:rPr>
        <w:t>linking loader</w:t>
      </w:r>
      <w:r>
        <w:rPr>
          <w:rFonts w:hint="eastAsia"/>
          <w:sz w:val="22"/>
          <w:szCs w:val="24"/>
          <w:lang w:eastAsia="ko-KR"/>
        </w:rPr>
        <w:t>을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구현한다</w:t>
      </w:r>
      <w:r>
        <w:rPr>
          <w:rFonts w:hint="eastAsia"/>
          <w:sz w:val="22"/>
          <w:szCs w:val="24"/>
          <w:lang w:eastAsia="ko-KR"/>
        </w:rPr>
        <w:t xml:space="preserve">. </w:t>
      </w:r>
      <w:r w:rsidR="00436EED">
        <w:rPr>
          <w:rFonts w:hint="eastAsia"/>
          <w:sz w:val="22"/>
          <w:szCs w:val="24"/>
          <w:lang w:eastAsia="ko-KR"/>
        </w:rPr>
        <w:t>또한</w:t>
      </w:r>
      <w:r w:rsidR="00436EED">
        <w:rPr>
          <w:rFonts w:hint="eastAsia"/>
          <w:sz w:val="22"/>
          <w:szCs w:val="24"/>
          <w:lang w:eastAsia="ko-KR"/>
        </w:rPr>
        <w:t xml:space="preserve"> </w:t>
      </w:r>
      <w:r w:rsidR="00436EED">
        <w:rPr>
          <w:rFonts w:hint="eastAsia"/>
          <w:sz w:val="22"/>
          <w:szCs w:val="24"/>
          <w:lang w:eastAsia="ko-KR"/>
        </w:rPr>
        <w:t>완성된</w:t>
      </w:r>
      <w:r w:rsidR="00436EED">
        <w:rPr>
          <w:rFonts w:hint="eastAsia"/>
          <w:sz w:val="22"/>
          <w:szCs w:val="24"/>
          <w:lang w:eastAsia="ko-KR"/>
        </w:rPr>
        <w:t xml:space="preserve"> </w:t>
      </w:r>
      <w:r w:rsidR="00436EED">
        <w:rPr>
          <w:rFonts w:hint="eastAsia"/>
          <w:sz w:val="22"/>
          <w:szCs w:val="24"/>
          <w:lang w:eastAsia="ko-KR"/>
        </w:rPr>
        <w:t>오브젝트</w:t>
      </w:r>
      <w:r w:rsidR="00436EED">
        <w:rPr>
          <w:rFonts w:hint="eastAsia"/>
          <w:sz w:val="22"/>
          <w:szCs w:val="24"/>
          <w:lang w:eastAsia="ko-KR"/>
        </w:rPr>
        <w:t xml:space="preserve"> </w:t>
      </w:r>
      <w:r w:rsidR="00436EED">
        <w:rPr>
          <w:rFonts w:hint="eastAsia"/>
          <w:sz w:val="22"/>
          <w:szCs w:val="24"/>
          <w:lang w:eastAsia="ko-KR"/>
        </w:rPr>
        <w:t>코드를</w:t>
      </w:r>
      <w:r w:rsidR="00436EED">
        <w:rPr>
          <w:rFonts w:hint="eastAsia"/>
          <w:sz w:val="22"/>
          <w:szCs w:val="24"/>
          <w:lang w:eastAsia="ko-KR"/>
        </w:rPr>
        <w:t xml:space="preserve"> </w:t>
      </w:r>
      <w:r w:rsidR="00436EED">
        <w:rPr>
          <w:sz w:val="22"/>
          <w:szCs w:val="24"/>
          <w:lang w:eastAsia="ko-KR"/>
        </w:rPr>
        <w:t xml:space="preserve">disassemble </w:t>
      </w:r>
      <w:r w:rsidR="00436EED">
        <w:rPr>
          <w:rFonts w:hint="eastAsia"/>
          <w:sz w:val="22"/>
          <w:szCs w:val="24"/>
          <w:lang w:eastAsia="ko-KR"/>
        </w:rPr>
        <w:t>하여</w:t>
      </w:r>
      <w:r w:rsidR="00436EED">
        <w:rPr>
          <w:rFonts w:hint="eastAsia"/>
          <w:sz w:val="22"/>
          <w:szCs w:val="24"/>
          <w:lang w:eastAsia="ko-KR"/>
        </w:rPr>
        <w:t xml:space="preserve"> </w:t>
      </w:r>
      <w:r w:rsidR="00436EED">
        <w:rPr>
          <w:rFonts w:hint="eastAsia"/>
          <w:sz w:val="22"/>
          <w:szCs w:val="24"/>
          <w:lang w:eastAsia="ko-KR"/>
        </w:rPr>
        <w:t>프로그램</w:t>
      </w:r>
      <w:r w:rsidR="00DA4EEE">
        <w:rPr>
          <w:rFonts w:hint="eastAsia"/>
          <w:sz w:val="22"/>
          <w:szCs w:val="24"/>
          <w:lang w:eastAsia="ko-KR"/>
        </w:rPr>
        <w:t>을</w:t>
      </w:r>
      <w:r w:rsidR="00436EED">
        <w:rPr>
          <w:rFonts w:hint="eastAsia"/>
          <w:sz w:val="22"/>
          <w:szCs w:val="24"/>
          <w:lang w:eastAsia="ko-KR"/>
        </w:rPr>
        <w:t xml:space="preserve"> </w:t>
      </w:r>
      <w:r w:rsidR="00436EED">
        <w:rPr>
          <w:rFonts w:hint="eastAsia"/>
          <w:sz w:val="22"/>
          <w:szCs w:val="24"/>
          <w:lang w:eastAsia="ko-KR"/>
        </w:rPr>
        <w:t>실행하는</w:t>
      </w:r>
      <w:r w:rsidR="00436EED">
        <w:rPr>
          <w:rFonts w:hint="eastAsia"/>
          <w:sz w:val="22"/>
          <w:szCs w:val="24"/>
          <w:lang w:eastAsia="ko-KR"/>
        </w:rPr>
        <w:t xml:space="preserve"> </w:t>
      </w:r>
      <w:r w:rsidR="00436EED">
        <w:rPr>
          <w:rFonts w:hint="eastAsia"/>
          <w:sz w:val="22"/>
          <w:szCs w:val="24"/>
          <w:lang w:eastAsia="ko-KR"/>
        </w:rPr>
        <w:t>과정</w:t>
      </w:r>
      <w:r w:rsidR="00436EED">
        <w:rPr>
          <w:rFonts w:hint="eastAsia"/>
          <w:sz w:val="22"/>
          <w:szCs w:val="24"/>
          <w:lang w:eastAsia="ko-KR"/>
        </w:rPr>
        <w:t xml:space="preserve"> </w:t>
      </w:r>
      <w:r w:rsidR="00436EED">
        <w:rPr>
          <w:rFonts w:hint="eastAsia"/>
          <w:sz w:val="22"/>
          <w:szCs w:val="24"/>
          <w:lang w:eastAsia="ko-KR"/>
        </w:rPr>
        <w:t>또한</w:t>
      </w:r>
      <w:r w:rsidR="00436EED">
        <w:rPr>
          <w:rFonts w:hint="eastAsia"/>
          <w:sz w:val="22"/>
          <w:szCs w:val="24"/>
          <w:lang w:eastAsia="ko-KR"/>
        </w:rPr>
        <w:t xml:space="preserve"> </w:t>
      </w:r>
      <w:r w:rsidR="00436EED">
        <w:rPr>
          <w:rFonts w:hint="eastAsia"/>
          <w:sz w:val="22"/>
          <w:szCs w:val="24"/>
          <w:lang w:eastAsia="ko-KR"/>
        </w:rPr>
        <w:t>구현</w:t>
      </w:r>
      <w:r w:rsidR="00DA4EEE">
        <w:rPr>
          <w:rFonts w:hint="eastAsia"/>
          <w:sz w:val="22"/>
          <w:szCs w:val="24"/>
          <w:lang w:eastAsia="ko-KR"/>
        </w:rPr>
        <w:t>해야</w:t>
      </w:r>
      <w:r w:rsidR="00DA4EEE">
        <w:rPr>
          <w:rFonts w:hint="eastAsia"/>
          <w:sz w:val="22"/>
          <w:szCs w:val="24"/>
          <w:lang w:eastAsia="ko-KR"/>
        </w:rPr>
        <w:t xml:space="preserve"> </w:t>
      </w:r>
      <w:r w:rsidR="00DA4EEE">
        <w:rPr>
          <w:rFonts w:hint="eastAsia"/>
          <w:sz w:val="22"/>
          <w:szCs w:val="24"/>
          <w:lang w:eastAsia="ko-KR"/>
        </w:rPr>
        <w:t>한다</w:t>
      </w:r>
      <w:r w:rsidR="00DA4EEE">
        <w:rPr>
          <w:rFonts w:hint="eastAsia"/>
          <w:sz w:val="22"/>
          <w:szCs w:val="24"/>
          <w:lang w:eastAsia="ko-KR"/>
        </w:rPr>
        <w:t>.</w:t>
      </w:r>
    </w:p>
    <w:p w:rsidR="00637F45" w:rsidRPr="00183932" w:rsidRDefault="00637F45" w:rsidP="00BF4085">
      <w:pPr>
        <w:ind w:left="720"/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841222" w:rsidRDefault="00593B35" w:rsidP="00841222">
      <w:pPr>
        <w:pStyle w:val="2"/>
        <w:rPr>
          <w:sz w:val="24"/>
          <w:szCs w:val="24"/>
          <w:lang w:eastAsia="ko-KR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841222" w:rsidRPr="00841222" w:rsidRDefault="00841222" w:rsidP="00841222">
      <w:pPr>
        <w:rPr>
          <w:lang w:eastAsia="ko-KR"/>
        </w:rPr>
      </w:pPr>
    </w:p>
    <w:p w:rsidR="00841222" w:rsidRDefault="00841222" w:rsidP="00841222">
      <w:pPr>
        <w:keepNext/>
        <w:ind w:left="720"/>
      </w:pPr>
      <w:r>
        <w:rPr>
          <w:rFonts w:hint="eastAsia"/>
          <w:noProof/>
          <w:sz w:val="24"/>
          <w:szCs w:val="24"/>
          <w:lang w:eastAsia="ko-KR"/>
        </w:rPr>
        <w:drawing>
          <wp:inline distT="0" distB="0" distL="0" distR="0" wp14:anchorId="20EC9E65" wp14:editId="3085533F">
            <wp:extent cx="3931920" cy="42957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22" w:rsidRPr="002F74ED" w:rsidRDefault="00841222" w:rsidP="00190438">
      <w:pPr>
        <w:pStyle w:val="af3"/>
        <w:jc w:val="center"/>
      </w:pPr>
      <w:r w:rsidRPr="002F74ED">
        <w:t xml:space="preserve">Figure </w:t>
      </w:r>
      <w:r w:rsidRPr="002F74ED">
        <w:fldChar w:fldCharType="begin"/>
      </w:r>
      <w:r w:rsidRPr="002F74ED">
        <w:instrText xml:space="preserve"> SEQ Figure \* ARABIC </w:instrText>
      </w:r>
      <w:r w:rsidRPr="002F74ED">
        <w:fldChar w:fldCharType="separate"/>
      </w:r>
      <w:r w:rsidR="006A17B5">
        <w:rPr>
          <w:noProof/>
        </w:rPr>
        <w:t>1</w:t>
      </w:r>
      <w:r w:rsidRPr="002F74ED">
        <w:fldChar w:fldCharType="end"/>
      </w:r>
      <w:r w:rsidRPr="002F74ED">
        <w:t xml:space="preserve"> ) linking loader pass1</w:t>
      </w:r>
    </w:p>
    <w:p w:rsidR="00190438" w:rsidRDefault="00841222" w:rsidP="00190438">
      <w:pPr>
        <w:keepNext/>
        <w:ind w:left="720"/>
      </w:pPr>
      <w:r>
        <w:rPr>
          <w:rFonts w:hint="eastAsia"/>
          <w:noProof/>
          <w:sz w:val="24"/>
          <w:szCs w:val="24"/>
          <w:lang w:eastAsia="ko-KR"/>
        </w:rPr>
        <w:lastRenderedPageBreak/>
        <w:drawing>
          <wp:inline distT="0" distB="0" distL="0" distR="0">
            <wp:extent cx="5314950" cy="4371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Default="00190438" w:rsidP="00190438">
      <w:pPr>
        <w:pStyle w:val="af3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17B5">
        <w:rPr>
          <w:noProof/>
        </w:rPr>
        <w:t>2</w:t>
      </w:r>
      <w:r>
        <w:fldChar w:fldCharType="end"/>
      </w:r>
      <w:r>
        <w:t>) linking loader pass2</w:t>
      </w:r>
    </w:p>
    <w:p w:rsidR="00891A36" w:rsidRDefault="00891A36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  <w:lang w:eastAsia="ko-KR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  <w:r w:rsidR="00B308D5">
        <w:rPr>
          <w:rFonts w:hint="eastAsia"/>
          <w:bCs/>
          <w:sz w:val="28"/>
          <w:lang w:eastAsia="ko-KR"/>
        </w:rPr>
        <w:t xml:space="preserve"> [</w:t>
      </w:r>
      <w:r w:rsidR="002B6110">
        <w:rPr>
          <w:rFonts w:hint="eastAsia"/>
          <w:bCs/>
          <w:sz w:val="28"/>
          <w:lang w:eastAsia="ko-KR"/>
        </w:rPr>
        <w:t>project3</w:t>
      </w:r>
      <w:r w:rsidR="00B61B8C">
        <w:rPr>
          <w:rFonts w:hint="eastAsia"/>
          <w:bCs/>
          <w:sz w:val="28"/>
          <w:lang w:eastAsia="ko-KR"/>
        </w:rPr>
        <w:t>에</w:t>
      </w:r>
      <w:r w:rsidR="00B61B8C">
        <w:rPr>
          <w:rFonts w:hint="eastAsia"/>
          <w:bCs/>
          <w:sz w:val="28"/>
          <w:lang w:eastAsia="ko-KR"/>
        </w:rPr>
        <w:t xml:space="preserve"> </w:t>
      </w:r>
      <w:r w:rsidR="00B61B8C">
        <w:rPr>
          <w:rFonts w:hint="eastAsia"/>
          <w:bCs/>
          <w:sz w:val="28"/>
          <w:lang w:eastAsia="ko-KR"/>
        </w:rPr>
        <w:t>추가되거나</w:t>
      </w:r>
      <w:r w:rsidR="00B61B8C">
        <w:rPr>
          <w:rFonts w:hint="eastAsia"/>
          <w:bCs/>
          <w:sz w:val="28"/>
          <w:lang w:eastAsia="ko-KR"/>
        </w:rPr>
        <w:t xml:space="preserve"> </w:t>
      </w:r>
      <w:r w:rsidR="00B61B8C">
        <w:rPr>
          <w:rFonts w:hint="eastAsia"/>
          <w:bCs/>
          <w:sz w:val="28"/>
          <w:lang w:eastAsia="ko-KR"/>
        </w:rPr>
        <w:t>변경된</w:t>
      </w:r>
      <w:r w:rsidR="00B61B8C">
        <w:rPr>
          <w:rFonts w:hint="eastAsia"/>
          <w:bCs/>
          <w:sz w:val="28"/>
          <w:lang w:eastAsia="ko-KR"/>
        </w:rPr>
        <w:t xml:space="preserve"> </w:t>
      </w:r>
      <w:r w:rsidR="00B308D5">
        <w:rPr>
          <w:rFonts w:hint="eastAsia"/>
          <w:bCs/>
          <w:sz w:val="28"/>
          <w:lang w:eastAsia="ko-KR"/>
        </w:rPr>
        <w:t>함수</w:t>
      </w:r>
      <w:r w:rsidR="00B308D5">
        <w:rPr>
          <w:rFonts w:hint="eastAsia"/>
          <w:bCs/>
          <w:sz w:val="28"/>
          <w:lang w:eastAsia="ko-KR"/>
        </w:rPr>
        <w:t>]</w:t>
      </w:r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6623F8">
        <w:rPr>
          <w:rFonts w:hint="eastAsia"/>
          <w:bCs/>
          <w:sz w:val="24"/>
          <w:lang w:eastAsia="ko-KR"/>
        </w:rPr>
        <w:t>main()</w:t>
      </w:r>
      <w:bookmarkEnd w:id="6"/>
    </w:p>
    <w:p w:rsidR="00EF1AB0" w:rsidRDefault="00EF1AB0" w:rsidP="00EF1AB0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>
        <w:rPr>
          <w:rFonts w:hint="eastAsia"/>
          <w:lang w:eastAsia="ko-KR"/>
        </w:rPr>
        <w:t xml:space="preserve"> </w:t>
      </w:r>
    </w:p>
    <w:p w:rsidR="00991ABE" w:rsidRPr="00991ABE" w:rsidRDefault="002440D5" w:rsidP="00991AB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linking loader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실행하였다</w:t>
      </w:r>
      <w:r>
        <w:rPr>
          <w:rFonts w:hint="eastAsia"/>
          <w:lang w:eastAsia="ko-KR"/>
        </w:rPr>
        <w:t xml:space="preserve">. 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F1AB0" w:rsidRPr="009E1C82" w:rsidRDefault="009E1C82" w:rsidP="009E1C82">
      <w:pPr>
        <w:pStyle w:val="af7"/>
        <w:numPr>
          <w:ilvl w:val="0"/>
          <w:numId w:val="28"/>
        </w:numPr>
        <w:ind w:leftChars="0"/>
        <w:rPr>
          <w:szCs w:val="24"/>
          <w:lang w:eastAsia="ko-KR"/>
        </w:rPr>
      </w:pPr>
      <w:r w:rsidRPr="009E1C82">
        <w:rPr>
          <w:rFonts w:hint="eastAsia"/>
          <w:szCs w:val="24"/>
          <w:lang w:eastAsia="ko-KR"/>
        </w:rPr>
        <w:t>bp_head breakpoint : breakpoint</w:t>
      </w:r>
      <w:r w:rsidRPr="009E1C82">
        <w:rPr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저장을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담당하는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변수</w:t>
      </w:r>
    </w:p>
    <w:p w:rsidR="009E1C82" w:rsidRPr="009E1C82" w:rsidRDefault="009E1C82" w:rsidP="009E1C82">
      <w:pPr>
        <w:pStyle w:val="af7"/>
        <w:numPr>
          <w:ilvl w:val="0"/>
          <w:numId w:val="28"/>
        </w:numPr>
        <w:ind w:leftChars="0"/>
        <w:rPr>
          <w:rFonts w:hint="eastAsia"/>
          <w:szCs w:val="24"/>
          <w:lang w:eastAsia="ko-KR"/>
        </w:rPr>
      </w:pPr>
      <w:r w:rsidRPr="009E1C82">
        <w:rPr>
          <w:rFonts w:hint="eastAsia"/>
          <w:szCs w:val="24"/>
          <w:lang w:eastAsia="ko-KR"/>
        </w:rPr>
        <w:t xml:space="preserve">int tmpAddr, tmpLen : </w:t>
      </w:r>
      <w:r w:rsidRPr="009E1C82">
        <w:rPr>
          <w:rFonts w:hint="eastAsia"/>
          <w:szCs w:val="24"/>
          <w:lang w:eastAsia="ko-KR"/>
        </w:rPr>
        <w:t>프로그램에서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임시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시작주소와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코드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길이를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저장</w:t>
      </w:r>
    </w:p>
    <w:p w:rsidR="009E1C82" w:rsidRPr="009E1C82" w:rsidRDefault="009E1C82" w:rsidP="009E1C82">
      <w:pPr>
        <w:pStyle w:val="af7"/>
        <w:numPr>
          <w:ilvl w:val="0"/>
          <w:numId w:val="28"/>
        </w:numPr>
        <w:ind w:leftChars="0"/>
        <w:rPr>
          <w:szCs w:val="24"/>
          <w:lang w:eastAsia="ko-KR"/>
        </w:rPr>
      </w:pPr>
      <w:r w:rsidRPr="009E1C82">
        <w:rPr>
          <w:rFonts w:hint="eastAsia"/>
          <w:szCs w:val="24"/>
          <w:lang w:eastAsia="ko-KR"/>
        </w:rPr>
        <w:t xml:space="preserve">int restart : </w:t>
      </w:r>
      <w:r w:rsidRPr="009E1C82">
        <w:rPr>
          <w:rFonts w:hint="eastAsia"/>
          <w:szCs w:val="24"/>
          <w:lang w:eastAsia="ko-KR"/>
        </w:rPr>
        <w:t>파일을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처음부터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다시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읽어야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하는지를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나타내는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szCs w:val="24"/>
          <w:lang w:eastAsia="ko-KR"/>
        </w:rPr>
        <w:t xml:space="preserve">flag </w:t>
      </w:r>
      <w:r w:rsidRPr="009E1C82">
        <w:rPr>
          <w:rFonts w:hint="eastAsia"/>
          <w:szCs w:val="24"/>
          <w:lang w:eastAsia="ko-KR"/>
        </w:rPr>
        <w:t>변수</w:t>
      </w:r>
    </w:p>
    <w:p w:rsidR="009E1C82" w:rsidRPr="009E1C82" w:rsidRDefault="009E1C82" w:rsidP="009E1C82">
      <w:pPr>
        <w:pStyle w:val="af7"/>
        <w:numPr>
          <w:ilvl w:val="0"/>
          <w:numId w:val="28"/>
        </w:numPr>
        <w:ind w:leftChars="0"/>
        <w:rPr>
          <w:rFonts w:hint="eastAsia"/>
          <w:szCs w:val="24"/>
          <w:lang w:eastAsia="ko-KR"/>
        </w:rPr>
      </w:pPr>
      <w:r w:rsidRPr="009E1C82">
        <w:rPr>
          <w:rFonts w:hint="eastAsia"/>
          <w:szCs w:val="24"/>
          <w:lang w:eastAsia="ko-KR"/>
        </w:rPr>
        <w:t xml:space="preserve">int run1, run2 : run </w:t>
      </w:r>
      <w:r w:rsidRPr="009E1C82">
        <w:rPr>
          <w:rFonts w:hint="eastAsia"/>
          <w:szCs w:val="24"/>
          <w:lang w:eastAsia="ko-KR"/>
        </w:rPr>
        <w:t>기능에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이용되는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부가적인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연산을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진행하는</w:t>
      </w:r>
      <w:r w:rsidRPr="009E1C82">
        <w:rPr>
          <w:rFonts w:hint="eastAsia"/>
          <w:szCs w:val="24"/>
          <w:lang w:eastAsia="ko-KR"/>
        </w:rPr>
        <w:t xml:space="preserve"> </w:t>
      </w:r>
      <w:r w:rsidRPr="009E1C82">
        <w:rPr>
          <w:rFonts w:hint="eastAsia"/>
          <w:szCs w:val="24"/>
          <w:lang w:eastAsia="ko-KR"/>
        </w:rPr>
        <w:t>변수</w:t>
      </w:r>
    </w:p>
    <w:p w:rsidR="00926E9E" w:rsidRDefault="00926E9E" w:rsidP="00564BC4">
      <w:pPr>
        <w:ind w:left="720"/>
        <w:rPr>
          <w:lang w:eastAsia="ko-KR"/>
        </w:rPr>
      </w:pPr>
    </w:p>
    <w:p w:rsidR="00EF1AB0" w:rsidRPr="00D6407C" w:rsidRDefault="00EF1AB0" w:rsidP="00EF1AB0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lastRenderedPageBreak/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603850">
        <w:rPr>
          <w:bCs/>
          <w:sz w:val="24"/>
          <w:lang w:eastAsia="ko-KR"/>
        </w:rPr>
        <w:t>loader_pass1(int num,char *file1,char *file2, char* file3)</w:t>
      </w:r>
    </w:p>
    <w:p w:rsidR="00603850" w:rsidRDefault="00EF1AB0" w:rsidP="0060385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603850" w:rsidRPr="00E4450C" w:rsidRDefault="00603850" w:rsidP="00603850">
      <w:pPr>
        <w:rPr>
          <w:lang w:eastAsia="ko-KR"/>
        </w:rPr>
      </w:pPr>
      <w:r>
        <w:rPr>
          <w:rFonts w:hint="eastAsia"/>
          <w:lang w:eastAsia="ko-KR"/>
        </w:rPr>
        <w:t>linking loade</w:t>
      </w:r>
      <w:r>
        <w:rPr>
          <w:lang w:eastAsia="ko-KR"/>
        </w:rPr>
        <w:t xml:space="preserve">r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2pass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 xml:space="preserve">. </w:t>
      </w:r>
      <w:r w:rsidR="00E4450C">
        <w:rPr>
          <w:lang w:eastAsia="ko-KR"/>
        </w:rPr>
        <w:t>loader_pass1</w:t>
      </w:r>
      <w:r w:rsidR="00E4450C">
        <w:rPr>
          <w:rFonts w:hint="eastAsia"/>
          <w:lang w:eastAsia="ko-KR"/>
        </w:rPr>
        <w:t>함수는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그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중</w:t>
      </w:r>
      <w:r w:rsidR="00E4450C">
        <w:rPr>
          <w:rFonts w:hint="eastAsia"/>
          <w:lang w:eastAsia="ko-KR"/>
        </w:rPr>
        <w:t xml:space="preserve"> </w:t>
      </w:r>
      <w:r w:rsidR="00E4450C">
        <w:rPr>
          <w:lang w:eastAsia="ko-KR"/>
        </w:rPr>
        <w:t xml:space="preserve">pass1 </w:t>
      </w:r>
      <w:r w:rsidR="00E4450C">
        <w:rPr>
          <w:rFonts w:hint="eastAsia"/>
          <w:lang w:eastAsia="ko-KR"/>
        </w:rPr>
        <w:t>기능을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담당하며</w:t>
      </w:r>
      <w:r w:rsidR="00E4450C">
        <w:rPr>
          <w:rFonts w:hint="eastAsia"/>
          <w:lang w:eastAsia="ko-KR"/>
        </w:rPr>
        <w:t xml:space="preserve"> </w:t>
      </w:r>
      <w:r w:rsidR="00E4450C">
        <w:rPr>
          <w:lang w:eastAsia="ko-KR"/>
        </w:rPr>
        <w:t>H ,</w:t>
      </w:r>
      <w:r w:rsidR="00E4450C">
        <w:rPr>
          <w:rFonts w:hint="eastAsia"/>
          <w:lang w:eastAsia="ko-KR"/>
        </w:rPr>
        <w:t xml:space="preserve">D </w:t>
      </w:r>
      <w:r w:rsidR="00E4450C">
        <w:rPr>
          <w:lang w:eastAsia="ko-KR"/>
        </w:rPr>
        <w:t>record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에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관련한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기능을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처리한다</w:t>
      </w:r>
      <w:r w:rsidR="00E4450C">
        <w:rPr>
          <w:rFonts w:hint="eastAsia"/>
          <w:lang w:eastAsia="ko-KR"/>
        </w:rPr>
        <w:t xml:space="preserve">. </w:t>
      </w:r>
      <w:r w:rsidR="00E4450C">
        <w:rPr>
          <w:lang w:eastAsia="ko-KR"/>
        </w:rPr>
        <w:t>H record</w:t>
      </w:r>
      <w:r w:rsidR="00E4450C">
        <w:rPr>
          <w:rFonts w:hint="eastAsia"/>
          <w:lang w:eastAsia="ko-KR"/>
        </w:rPr>
        <w:t>를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읽어서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프로그램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실행과정에서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쓰이게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될</w:t>
      </w:r>
      <w:r w:rsidR="00E4450C">
        <w:rPr>
          <w:rFonts w:hint="eastAsia"/>
          <w:lang w:eastAsia="ko-KR"/>
        </w:rPr>
        <w:t xml:space="preserve"> </w:t>
      </w:r>
      <w:r w:rsidR="00E4450C">
        <w:rPr>
          <w:lang w:eastAsia="ko-KR"/>
        </w:rPr>
        <w:t>csaddr</w:t>
      </w:r>
      <w:r w:rsidR="00E4450C">
        <w:rPr>
          <w:rFonts w:hint="eastAsia"/>
          <w:lang w:eastAsia="ko-KR"/>
        </w:rPr>
        <w:t>와</w:t>
      </w:r>
      <w:r w:rsidR="00E4450C">
        <w:rPr>
          <w:rFonts w:hint="eastAsia"/>
          <w:lang w:eastAsia="ko-KR"/>
        </w:rPr>
        <w:t xml:space="preserve"> </w:t>
      </w:r>
      <w:r w:rsidR="00E4450C">
        <w:rPr>
          <w:lang w:eastAsia="ko-KR"/>
        </w:rPr>
        <w:t>cslen</w:t>
      </w:r>
      <w:r w:rsidR="00E4450C">
        <w:rPr>
          <w:rFonts w:hint="eastAsia"/>
          <w:lang w:eastAsia="ko-KR"/>
        </w:rPr>
        <w:t>을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설정한다</w:t>
      </w:r>
      <w:r w:rsidR="00E4450C">
        <w:rPr>
          <w:rFonts w:hint="eastAsia"/>
          <w:lang w:eastAsia="ko-KR"/>
        </w:rPr>
        <w:t xml:space="preserve">. </w:t>
      </w:r>
      <w:r w:rsidR="00E4450C">
        <w:rPr>
          <w:rFonts w:hint="eastAsia"/>
          <w:lang w:eastAsia="ko-KR"/>
        </w:rPr>
        <w:t>또한</w:t>
      </w:r>
      <w:r w:rsidR="00E4450C">
        <w:rPr>
          <w:rFonts w:hint="eastAsia"/>
          <w:lang w:eastAsia="ko-KR"/>
        </w:rPr>
        <w:t xml:space="preserve"> </w:t>
      </w:r>
      <w:r w:rsidR="00E4450C">
        <w:rPr>
          <w:lang w:eastAsia="ko-KR"/>
        </w:rPr>
        <w:t>D record</w:t>
      </w:r>
      <w:r w:rsidR="00E4450C">
        <w:rPr>
          <w:rFonts w:hint="eastAsia"/>
          <w:lang w:eastAsia="ko-KR"/>
        </w:rPr>
        <w:t>를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읽어서</w:t>
      </w:r>
      <w:r w:rsidR="00E4450C">
        <w:rPr>
          <w:rFonts w:hint="eastAsia"/>
          <w:lang w:eastAsia="ko-KR"/>
        </w:rPr>
        <w:t xml:space="preserve"> define</w:t>
      </w:r>
      <w:r w:rsidR="00E4450C">
        <w:rPr>
          <w:lang w:eastAsia="ko-KR"/>
        </w:rPr>
        <w:t xml:space="preserve"> </w:t>
      </w:r>
      <w:r w:rsidR="00E4450C">
        <w:rPr>
          <w:rFonts w:hint="eastAsia"/>
          <w:lang w:eastAsia="ko-KR"/>
        </w:rPr>
        <w:t>된</w:t>
      </w:r>
      <w:r w:rsidR="00E4450C">
        <w:rPr>
          <w:rFonts w:hint="eastAsia"/>
          <w:lang w:eastAsia="ko-KR"/>
        </w:rPr>
        <w:t xml:space="preserve"> </w:t>
      </w:r>
      <w:r w:rsidR="00E4450C">
        <w:rPr>
          <w:lang w:eastAsia="ko-KR"/>
        </w:rPr>
        <w:t>symbol</w:t>
      </w:r>
      <w:r w:rsidR="00E4450C">
        <w:rPr>
          <w:rFonts w:hint="eastAsia"/>
          <w:lang w:eastAsia="ko-KR"/>
        </w:rPr>
        <w:t>와</w:t>
      </w:r>
      <w:r w:rsidR="00E4450C">
        <w:rPr>
          <w:rFonts w:hint="eastAsia"/>
          <w:lang w:eastAsia="ko-KR"/>
        </w:rPr>
        <w:t xml:space="preserve"> progaddr</w:t>
      </w:r>
      <w:r w:rsidR="00E4450C">
        <w:rPr>
          <w:rFonts w:hint="eastAsia"/>
          <w:lang w:eastAsia="ko-KR"/>
        </w:rPr>
        <w:t>에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상대적인</w:t>
      </w:r>
      <w:r w:rsidR="00E4450C">
        <w:rPr>
          <w:rFonts w:hint="eastAsia"/>
          <w:lang w:eastAsia="ko-KR"/>
        </w:rPr>
        <w:t xml:space="preserve"> </w:t>
      </w:r>
      <w:r w:rsidR="00E4450C">
        <w:rPr>
          <w:lang w:eastAsia="ko-KR"/>
        </w:rPr>
        <w:t>address</w:t>
      </w:r>
      <w:r w:rsidR="00E4450C">
        <w:rPr>
          <w:rFonts w:hint="eastAsia"/>
          <w:lang w:eastAsia="ko-KR"/>
        </w:rPr>
        <w:t>를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담고있는</w:t>
      </w:r>
      <w:r w:rsidR="00E4450C">
        <w:rPr>
          <w:rFonts w:hint="eastAsia"/>
          <w:lang w:eastAsia="ko-KR"/>
        </w:rPr>
        <w:t xml:space="preserve">  </w:t>
      </w:r>
      <w:r w:rsidR="00E4450C">
        <w:rPr>
          <w:lang w:eastAsia="ko-KR"/>
        </w:rPr>
        <w:t>external reference table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을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생성한다</w:t>
      </w:r>
      <w:r w:rsidR="00E4450C">
        <w:rPr>
          <w:rFonts w:hint="eastAsia"/>
          <w:lang w:eastAsia="ko-KR"/>
        </w:rPr>
        <w:t xml:space="preserve">.. </w:t>
      </w:r>
      <w:r w:rsidR="00E4450C">
        <w:rPr>
          <w:lang w:eastAsia="ko-KR"/>
        </w:rPr>
        <w:t>ESTAB</w:t>
      </w:r>
      <w:r w:rsidR="00E4450C">
        <w:rPr>
          <w:rFonts w:hint="eastAsia"/>
          <w:lang w:eastAsia="ko-KR"/>
        </w:rPr>
        <w:t>구조는</w:t>
      </w:r>
      <w:r w:rsidR="00E4450C">
        <w:rPr>
          <w:rFonts w:hint="eastAsia"/>
          <w:lang w:eastAsia="ko-KR"/>
        </w:rPr>
        <w:t xml:space="preserve"> pass2</w:t>
      </w:r>
      <w:r w:rsidR="00E4450C">
        <w:rPr>
          <w:rFonts w:hint="eastAsia"/>
          <w:lang w:eastAsia="ko-KR"/>
        </w:rPr>
        <w:t>의</w:t>
      </w:r>
      <w:r w:rsidR="00E4450C">
        <w:rPr>
          <w:rFonts w:hint="eastAsia"/>
          <w:lang w:eastAsia="ko-KR"/>
        </w:rPr>
        <w:t xml:space="preserve"> </w:t>
      </w:r>
      <w:r w:rsidR="00E4450C">
        <w:rPr>
          <w:lang w:eastAsia="ko-KR"/>
        </w:rPr>
        <w:t>modification record</w:t>
      </w:r>
      <w:r w:rsidR="00E4450C">
        <w:rPr>
          <w:rFonts w:hint="eastAsia"/>
          <w:lang w:eastAsia="ko-KR"/>
        </w:rPr>
        <w:t>처리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시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유용하게</w:t>
      </w:r>
      <w:r w:rsidR="00E4450C">
        <w:rPr>
          <w:rFonts w:hint="eastAsia"/>
          <w:lang w:eastAsia="ko-KR"/>
        </w:rPr>
        <w:t xml:space="preserve"> </w:t>
      </w:r>
      <w:r w:rsidR="00E4450C">
        <w:rPr>
          <w:rFonts w:hint="eastAsia"/>
          <w:lang w:eastAsia="ko-KR"/>
        </w:rPr>
        <w:t>쓰인다</w:t>
      </w:r>
      <w:r w:rsidR="00E4450C">
        <w:rPr>
          <w:rFonts w:hint="eastAsia"/>
          <w:lang w:eastAsia="ko-KR"/>
        </w:rPr>
        <w:t xml:space="preserve">. </w:t>
      </w:r>
      <w:r w:rsidR="0038568C">
        <w:rPr>
          <w:lang w:eastAsia="ko-KR"/>
        </w:rPr>
        <w:t>pass1</w:t>
      </w:r>
      <w:r w:rsidR="0038568C">
        <w:rPr>
          <w:rFonts w:hint="eastAsia"/>
          <w:lang w:eastAsia="ko-KR"/>
        </w:rPr>
        <w:t>에서</w:t>
      </w:r>
      <w:r w:rsidR="0038568C">
        <w:rPr>
          <w:rFonts w:hint="eastAsia"/>
          <w:lang w:eastAsia="ko-KR"/>
        </w:rPr>
        <w:t xml:space="preserve"> </w:t>
      </w:r>
      <w:r w:rsidR="0038568C">
        <w:rPr>
          <w:rFonts w:hint="eastAsia"/>
          <w:lang w:eastAsia="ko-KR"/>
        </w:rPr>
        <w:t>비정상적으로</w:t>
      </w:r>
      <w:r w:rsidR="0038568C">
        <w:rPr>
          <w:rFonts w:hint="eastAsia"/>
          <w:lang w:eastAsia="ko-KR"/>
        </w:rPr>
        <w:t xml:space="preserve"> </w:t>
      </w:r>
      <w:r w:rsidR="0038568C">
        <w:rPr>
          <w:rFonts w:hint="eastAsia"/>
          <w:lang w:eastAsia="ko-KR"/>
        </w:rPr>
        <w:t>종료될</w:t>
      </w:r>
      <w:r w:rsidR="0038568C">
        <w:rPr>
          <w:rFonts w:hint="eastAsia"/>
          <w:lang w:eastAsia="ko-KR"/>
        </w:rPr>
        <w:t xml:space="preserve"> </w:t>
      </w:r>
      <w:r w:rsidR="0038568C">
        <w:rPr>
          <w:rFonts w:hint="eastAsia"/>
          <w:lang w:eastAsia="ko-KR"/>
        </w:rPr>
        <w:t>경우</w:t>
      </w:r>
      <w:r w:rsidR="0038568C">
        <w:rPr>
          <w:rFonts w:hint="eastAsia"/>
          <w:lang w:eastAsia="ko-KR"/>
        </w:rPr>
        <w:t xml:space="preserve"> pass2</w:t>
      </w:r>
      <w:r w:rsidR="0038568C">
        <w:rPr>
          <w:rFonts w:hint="eastAsia"/>
          <w:lang w:eastAsia="ko-KR"/>
        </w:rPr>
        <w:t>가</w:t>
      </w:r>
      <w:r w:rsidR="0038568C">
        <w:rPr>
          <w:rFonts w:hint="eastAsia"/>
          <w:lang w:eastAsia="ko-KR"/>
        </w:rPr>
        <w:t xml:space="preserve"> </w:t>
      </w:r>
      <w:r w:rsidR="0038568C">
        <w:rPr>
          <w:rFonts w:hint="eastAsia"/>
          <w:lang w:eastAsia="ko-KR"/>
        </w:rPr>
        <w:t>실행되지</w:t>
      </w:r>
      <w:r w:rsidR="0038568C">
        <w:rPr>
          <w:rFonts w:hint="eastAsia"/>
          <w:lang w:eastAsia="ko-KR"/>
        </w:rPr>
        <w:t xml:space="preserve"> </w:t>
      </w:r>
      <w:r w:rsidR="0038568C">
        <w:rPr>
          <w:rFonts w:hint="eastAsia"/>
          <w:lang w:eastAsia="ko-KR"/>
        </w:rPr>
        <w:t>않는다</w:t>
      </w:r>
      <w:r w:rsidR="0038568C">
        <w:rPr>
          <w:rFonts w:hint="eastAsia"/>
          <w:lang w:eastAsia="ko-KR"/>
        </w:rPr>
        <w:t xml:space="preserve">. </w:t>
      </w:r>
    </w:p>
    <w:p w:rsidR="00EF1AB0" w:rsidRDefault="00EF1AB0" w:rsidP="009212ED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9212ED" w:rsidRDefault="009212ED" w:rsidP="009212ED">
      <w:pPr>
        <w:pStyle w:val="af7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FILE* fp_read :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9212ED" w:rsidRDefault="009212ED" w:rsidP="009212ED">
      <w:pPr>
        <w:pStyle w:val="af7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int csaddr : </w:t>
      </w:r>
      <w:r>
        <w:rPr>
          <w:lang w:eastAsia="ko-KR"/>
        </w:rPr>
        <w:t>control section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9212ED" w:rsidRDefault="009A3BD8" w:rsidP="009212ED">
      <w:pPr>
        <w:pStyle w:val="af7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char sentence[100] :</w:t>
      </w:r>
      <w:r>
        <w:rPr>
          <w:lang w:eastAsia="ko-KR"/>
        </w:rPr>
        <w:t xml:space="preserve"> 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9A3BD8" w:rsidRDefault="009A3BD8" w:rsidP="009212ED">
      <w:pPr>
        <w:pStyle w:val="af7"/>
        <w:numPr>
          <w:ilvl w:val="0"/>
          <w:numId w:val="27"/>
        </w:numPr>
        <w:ind w:leftChars="0"/>
        <w:rPr>
          <w:lang w:eastAsia="ko-KR"/>
        </w:rPr>
      </w:pPr>
      <w:r>
        <w:rPr>
          <w:lang w:eastAsia="ko-KR"/>
        </w:rPr>
        <w:t xml:space="preserve">estab_node* tmpNode : </w:t>
      </w:r>
      <w:r>
        <w:rPr>
          <w:rFonts w:hint="eastAsia"/>
          <w:lang w:eastAsia="ko-KR"/>
        </w:rPr>
        <w:t>ESTBLE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estab_node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9A3BD8" w:rsidRPr="009212ED" w:rsidRDefault="009A3BD8" w:rsidP="009212ED">
      <w:pPr>
        <w:pStyle w:val="af7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ERROR error : </w:t>
      </w:r>
      <w:r>
        <w:rPr>
          <w:rFonts w:hint="eastAsia"/>
          <w:lang w:eastAsia="ko-KR"/>
        </w:rPr>
        <w:t>에러코드에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F1AB0" w:rsidRPr="00603850" w:rsidRDefault="00EF1AB0" w:rsidP="00603850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="00603850">
        <w:rPr>
          <w:rFonts w:hint="eastAsia"/>
          <w:bCs/>
          <w:sz w:val="24"/>
          <w:lang w:eastAsia="ko-KR"/>
        </w:rPr>
        <w:t xml:space="preserve"> : </w:t>
      </w:r>
      <w:r w:rsidR="00603850">
        <w:rPr>
          <w:bCs/>
          <w:sz w:val="24"/>
          <w:lang w:eastAsia="ko-KR"/>
        </w:rPr>
        <w:t>loader_pass2(char memory[][16], int num,char *file1,char *file2, char* file3)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177041" w:rsidRPr="00177041" w:rsidRDefault="00177041" w:rsidP="00177041">
      <w:pPr>
        <w:rPr>
          <w:lang w:eastAsia="ko-KR"/>
        </w:rPr>
      </w:pPr>
      <w:r>
        <w:rPr>
          <w:rFonts w:hint="eastAsia"/>
          <w:lang w:eastAsia="ko-KR"/>
        </w:rPr>
        <w:t>linking loader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 xml:space="preserve">. </w:t>
      </w:r>
      <w:r w:rsidR="0034255F">
        <w:rPr>
          <w:lang w:eastAsia="ko-KR"/>
        </w:rPr>
        <w:t>pass1</w:t>
      </w:r>
      <w:r w:rsidR="0034255F">
        <w:rPr>
          <w:rFonts w:hint="eastAsia"/>
          <w:lang w:eastAsia="ko-KR"/>
        </w:rPr>
        <w:t>에서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이미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처리된</w:t>
      </w:r>
      <w:r w:rsidR="0034255F">
        <w:rPr>
          <w:rFonts w:hint="eastAsia"/>
          <w:lang w:eastAsia="ko-KR"/>
        </w:rPr>
        <w:t xml:space="preserve"> H record</w:t>
      </w:r>
      <w:r w:rsidR="0034255F">
        <w:rPr>
          <w:rFonts w:hint="eastAsia"/>
          <w:lang w:eastAsia="ko-KR"/>
        </w:rPr>
        <w:t>와</w:t>
      </w:r>
      <w:r w:rsidR="0034255F">
        <w:rPr>
          <w:rFonts w:hint="eastAsia"/>
          <w:lang w:eastAsia="ko-KR"/>
        </w:rPr>
        <w:t xml:space="preserve"> </w:t>
      </w:r>
      <w:r w:rsidR="0034255F">
        <w:rPr>
          <w:lang w:eastAsia="ko-KR"/>
        </w:rPr>
        <w:t>D record</w:t>
      </w:r>
      <w:r w:rsidR="0034255F">
        <w:rPr>
          <w:rFonts w:hint="eastAsia"/>
          <w:lang w:eastAsia="ko-KR"/>
        </w:rPr>
        <w:t>를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제외하고</w:t>
      </w:r>
      <w:r w:rsidR="0034255F">
        <w:rPr>
          <w:rFonts w:hint="eastAsia"/>
          <w:lang w:eastAsia="ko-KR"/>
        </w:rPr>
        <w:t xml:space="preserve"> </w:t>
      </w:r>
      <w:r w:rsidR="0034255F">
        <w:rPr>
          <w:lang w:eastAsia="ko-KR"/>
        </w:rPr>
        <w:t>R record</w:t>
      </w:r>
      <w:r w:rsidR="0034255F">
        <w:rPr>
          <w:rFonts w:hint="eastAsia"/>
          <w:lang w:eastAsia="ko-KR"/>
        </w:rPr>
        <w:t>를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읽어서</w:t>
      </w:r>
      <w:r w:rsidR="0034255F">
        <w:rPr>
          <w:rFonts w:hint="eastAsia"/>
          <w:lang w:eastAsia="ko-KR"/>
        </w:rPr>
        <w:t xml:space="preserve"> </w:t>
      </w:r>
      <w:r w:rsidR="0034255F">
        <w:rPr>
          <w:lang w:eastAsia="ko-KR"/>
        </w:rPr>
        <w:t>reference number</w:t>
      </w:r>
      <w:r w:rsidR="0034255F">
        <w:rPr>
          <w:rFonts w:hint="eastAsia"/>
          <w:lang w:eastAsia="ko-KR"/>
        </w:rPr>
        <w:t>와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주소를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함꼐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저장하는</w:t>
      </w:r>
      <w:r w:rsidR="0034255F">
        <w:rPr>
          <w:rFonts w:hint="eastAsia"/>
          <w:lang w:eastAsia="ko-KR"/>
        </w:rPr>
        <w:t xml:space="preserve"> </w:t>
      </w:r>
      <w:r w:rsidR="0034255F">
        <w:rPr>
          <w:lang w:eastAsia="ko-KR"/>
        </w:rPr>
        <w:t xml:space="preserve"> array</w:t>
      </w:r>
      <w:r w:rsidR="0034255F">
        <w:rPr>
          <w:rFonts w:hint="eastAsia"/>
          <w:lang w:eastAsia="ko-KR"/>
        </w:rPr>
        <w:t>를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생성하고</w:t>
      </w:r>
      <w:r w:rsidR="0034255F">
        <w:rPr>
          <w:rFonts w:hint="eastAsia"/>
          <w:lang w:eastAsia="ko-KR"/>
        </w:rPr>
        <w:t xml:space="preserve"> </w:t>
      </w:r>
      <w:r w:rsidR="0034255F">
        <w:rPr>
          <w:lang w:eastAsia="ko-KR"/>
        </w:rPr>
        <w:t>, T record</w:t>
      </w:r>
      <w:r w:rsidR="0034255F">
        <w:rPr>
          <w:rFonts w:hint="eastAsia"/>
          <w:lang w:eastAsia="ko-KR"/>
        </w:rPr>
        <w:t>의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정보를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가상의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메모리에</w:t>
      </w:r>
      <w:r w:rsidR="0034255F">
        <w:rPr>
          <w:rFonts w:hint="eastAsia"/>
          <w:lang w:eastAsia="ko-KR"/>
        </w:rPr>
        <w:t xml:space="preserve"> </w:t>
      </w:r>
      <w:r w:rsidR="0034255F">
        <w:rPr>
          <w:lang w:eastAsia="ko-KR"/>
        </w:rPr>
        <w:t>load</w:t>
      </w:r>
      <w:r w:rsidR="0034255F">
        <w:rPr>
          <w:rFonts w:hint="eastAsia"/>
          <w:lang w:eastAsia="ko-KR"/>
        </w:rPr>
        <w:t>하는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역할을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한다</w:t>
      </w:r>
      <w:r w:rsidR="0034255F">
        <w:rPr>
          <w:rFonts w:hint="eastAsia"/>
          <w:lang w:eastAsia="ko-KR"/>
        </w:rPr>
        <w:t xml:space="preserve">. </w:t>
      </w:r>
      <w:r w:rsidR="0034255F">
        <w:rPr>
          <w:rFonts w:hint="eastAsia"/>
          <w:lang w:eastAsia="ko-KR"/>
        </w:rPr>
        <w:t>또한</w:t>
      </w:r>
      <w:r w:rsidR="0034255F">
        <w:rPr>
          <w:rFonts w:hint="eastAsia"/>
          <w:lang w:eastAsia="ko-KR"/>
        </w:rPr>
        <w:t xml:space="preserve"> </w:t>
      </w:r>
      <w:r w:rsidR="0034255F">
        <w:rPr>
          <w:lang w:eastAsia="ko-KR"/>
        </w:rPr>
        <w:t>M record</w:t>
      </w:r>
      <w:r w:rsidR="0034255F">
        <w:rPr>
          <w:rFonts w:hint="eastAsia"/>
          <w:lang w:eastAsia="ko-KR"/>
        </w:rPr>
        <w:t>를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읽어서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가상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메모리에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저장된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정보를</w:t>
      </w:r>
      <w:r w:rsidR="0034255F">
        <w:rPr>
          <w:rFonts w:hint="eastAsia"/>
          <w:lang w:eastAsia="ko-KR"/>
        </w:rPr>
        <w:t xml:space="preserve"> </w:t>
      </w:r>
      <w:r w:rsidR="0034255F">
        <w:rPr>
          <w:lang w:eastAsia="ko-KR"/>
        </w:rPr>
        <w:t>proaddr</w:t>
      </w:r>
      <w:r w:rsidR="0034255F">
        <w:rPr>
          <w:rFonts w:hint="eastAsia"/>
          <w:lang w:eastAsia="ko-KR"/>
        </w:rPr>
        <w:t>에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맞게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수정하는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기능또한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담당한다</w:t>
      </w:r>
      <w:r w:rsidR="0034255F">
        <w:rPr>
          <w:rFonts w:hint="eastAsia"/>
          <w:lang w:eastAsia="ko-KR"/>
        </w:rPr>
        <w:t xml:space="preserve">. </w:t>
      </w:r>
      <w:r w:rsidR="0034255F">
        <w:rPr>
          <w:rFonts w:hint="eastAsia"/>
          <w:lang w:eastAsia="ko-KR"/>
        </w:rPr>
        <w:t>이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과정에서</w:t>
      </w:r>
      <w:r w:rsidR="0034255F">
        <w:rPr>
          <w:rFonts w:hint="eastAsia"/>
          <w:lang w:eastAsia="ko-KR"/>
        </w:rPr>
        <w:t xml:space="preserve"> </w:t>
      </w:r>
      <w:r w:rsidR="0034255F">
        <w:rPr>
          <w:lang w:eastAsia="ko-KR"/>
        </w:rPr>
        <w:t>pass1</w:t>
      </w:r>
      <w:r w:rsidR="0034255F">
        <w:rPr>
          <w:rFonts w:hint="eastAsia"/>
          <w:lang w:eastAsia="ko-KR"/>
        </w:rPr>
        <w:t>에서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생성된</w:t>
      </w:r>
      <w:r w:rsidR="0034255F">
        <w:rPr>
          <w:rFonts w:hint="eastAsia"/>
          <w:lang w:eastAsia="ko-KR"/>
        </w:rPr>
        <w:t xml:space="preserve"> </w:t>
      </w:r>
      <w:r w:rsidR="0034255F">
        <w:rPr>
          <w:lang w:eastAsia="ko-KR"/>
        </w:rPr>
        <w:t>ESTAB</w:t>
      </w:r>
      <w:r w:rsidR="0034255F">
        <w:rPr>
          <w:rFonts w:hint="eastAsia"/>
          <w:lang w:eastAsia="ko-KR"/>
        </w:rPr>
        <w:t>에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대한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탐색이</w:t>
      </w:r>
      <w:r w:rsidR="0034255F">
        <w:rPr>
          <w:rFonts w:hint="eastAsia"/>
          <w:lang w:eastAsia="ko-KR"/>
        </w:rPr>
        <w:t xml:space="preserve"> </w:t>
      </w:r>
      <w:r w:rsidR="0034255F">
        <w:rPr>
          <w:rFonts w:hint="eastAsia"/>
          <w:lang w:eastAsia="ko-KR"/>
        </w:rPr>
        <w:t>이뤄진다</w:t>
      </w:r>
      <w:r w:rsidR="0034255F">
        <w:rPr>
          <w:rFonts w:hint="eastAsia"/>
          <w:lang w:eastAsia="ko-KR"/>
        </w:rPr>
        <w:t xml:space="preserve">. </w:t>
      </w:r>
      <w:r w:rsidR="002645DD">
        <w:rPr>
          <w:rFonts w:hint="eastAsia"/>
          <w:lang w:eastAsia="ko-KR"/>
        </w:rPr>
        <w:t>만약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프로그램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중간에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에러가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발생하여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비정상적으로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종료될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시에는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에러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메시지를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출력하고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동적으로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생성된</w:t>
      </w:r>
      <w:r w:rsidR="002645DD">
        <w:rPr>
          <w:rFonts w:hint="eastAsia"/>
          <w:lang w:eastAsia="ko-KR"/>
        </w:rPr>
        <w:t xml:space="preserve"> ESTAB</w:t>
      </w:r>
      <w:r w:rsidR="002645DD">
        <w:rPr>
          <w:rFonts w:hint="eastAsia"/>
          <w:lang w:eastAsia="ko-KR"/>
        </w:rPr>
        <w:t>을</w:t>
      </w:r>
      <w:r w:rsidR="002645DD">
        <w:rPr>
          <w:rFonts w:hint="eastAsia"/>
          <w:lang w:eastAsia="ko-KR"/>
        </w:rPr>
        <w:t xml:space="preserve"> free (</w:t>
      </w:r>
      <w:r w:rsidR="002645DD">
        <w:rPr>
          <w:rFonts w:hint="eastAsia"/>
          <w:lang w:eastAsia="ko-KR"/>
        </w:rPr>
        <w:t>메모리</w:t>
      </w:r>
      <w:r w:rsidR="002645DD">
        <w:rPr>
          <w:rFonts w:hint="eastAsia"/>
          <w:lang w:eastAsia="ko-KR"/>
        </w:rPr>
        <w:t xml:space="preserve"> </w:t>
      </w:r>
      <w:r w:rsidR="002645DD">
        <w:rPr>
          <w:rFonts w:hint="eastAsia"/>
          <w:lang w:eastAsia="ko-KR"/>
        </w:rPr>
        <w:t>해지</w:t>
      </w:r>
      <w:r w:rsidR="002645DD">
        <w:rPr>
          <w:rFonts w:hint="eastAsia"/>
          <w:lang w:eastAsia="ko-KR"/>
        </w:rPr>
        <w:t>)</w:t>
      </w:r>
      <w:r w:rsidR="002645DD">
        <w:rPr>
          <w:rFonts w:hint="eastAsia"/>
          <w:lang w:eastAsia="ko-KR"/>
        </w:rPr>
        <w:t>한다</w:t>
      </w:r>
      <w:r w:rsidR="002645DD">
        <w:rPr>
          <w:rFonts w:hint="eastAsia"/>
          <w:lang w:eastAsia="ko-KR"/>
        </w:rPr>
        <w:t xml:space="preserve">. 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F1AB0" w:rsidRPr="00E72819" w:rsidRDefault="00E72819" w:rsidP="00E72819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E72819">
        <w:rPr>
          <w:rFonts w:hint="eastAsia"/>
          <w:szCs w:val="24"/>
          <w:lang w:eastAsia="ko-KR"/>
        </w:rPr>
        <w:t xml:space="preserve">FILE* fp_read : </w:t>
      </w:r>
      <w:r w:rsidRPr="00E72819">
        <w:rPr>
          <w:rFonts w:hint="eastAsia"/>
          <w:szCs w:val="24"/>
          <w:lang w:eastAsia="ko-KR"/>
        </w:rPr>
        <w:t>인자로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입력받은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파일을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여는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포인터</w:t>
      </w:r>
    </w:p>
    <w:p w:rsidR="00E72819" w:rsidRPr="00E72819" w:rsidRDefault="00E72819" w:rsidP="00E72819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E72819">
        <w:rPr>
          <w:rFonts w:hint="eastAsia"/>
          <w:szCs w:val="24"/>
          <w:lang w:eastAsia="ko-KR"/>
        </w:rPr>
        <w:t>char sentence[100] : .obj file code</w:t>
      </w:r>
      <w:r w:rsidRPr="00E72819">
        <w:rPr>
          <w:rFonts w:hint="eastAsia"/>
          <w:szCs w:val="24"/>
          <w:lang w:eastAsia="ko-KR"/>
        </w:rPr>
        <w:t>를</w:t>
      </w:r>
      <w:r w:rsidRPr="00E72819">
        <w:rPr>
          <w:rFonts w:hint="eastAsia"/>
          <w:szCs w:val="24"/>
          <w:lang w:eastAsia="ko-KR"/>
        </w:rPr>
        <w:t xml:space="preserve"> 1</w:t>
      </w:r>
      <w:r w:rsidRPr="00E72819">
        <w:rPr>
          <w:rFonts w:hint="eastAsia"/>
          <w:szCs w:val="24"/>
          <w:lang w:eastAsia="ko-KR"/>
        </w:rPr>
        <w:t>줄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전체를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담는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변수</w:t>
      </w:r>
    </w:p>
    <w:p w:rsidR="00E72819" w:rsidRPr="00E72819" w:rsidRDefault="00E72819" w:rsidP="00E72819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E72819">
        <w:rPr>
          <w:rFonts w:hint="eastAsia"/>
          <w:szCs w:val="24"/>
          <w:lang w:eastAsia="ko-KR"/>
        </w:rPr>
        <w:t xml:space="preserve">int mark : </w:t>
      </w:r>
      <w:r w:rsidRPr="00E72819">
        <w:rPr>
          <w:rFonts w:hint="eastAsia"/>
          <w:szCs w:val="24"/>
          <w:lang w:eastAsia="ko-KR"/>
        </w:rPr>
        <w:t>문장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분리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시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시작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위치를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기억할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변수</w:t>
      </w:r>
    </w:p>
    <w:p w:rsidR="00E72819" w:rsidRPr="00E72819" w:rsidRDefault="00E72819" w:rsidP="00E72819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E72819">
        <w:rPr>
          <w:rFonts w:hint="eastAsia"/>
          <w:szCs w:val="24"/>
          <w:lang w:eastAsia="ko-KR"/>
        </w:rPr>
        <w:t xml:space="preserve">int csaddr : control section </w:t>
      </w:r>
      <w:r w:rsidRPr="00E72819">
        <w:rPr>
          <w:rFonts w:hint="eastAsia"/>
          <w:szCs w:val="24"/>
          <w:lang w:eastAsia="ko-KR"/>
        </w:rPr>
        <w:t>의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szCs w:val="24"/>
          <w:lang w:eastAsia="ko-KR"/>
        </w:rPr>
        <w:t>start address</w:t>
      </w:r>
    </w:p>
    <w:p w:rsidR="00E72819" w:rsidRDefault="00E72819" w:rsidP="00E72819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E72819">
        <w:rPr>
          <w:rFonts w:hint="eastAsia"/>
          <w:szCs w:val="24"/>
          <w:lang w:eastAsia="ko-KR"/>
        </w:rPr>
        <w:t xml:space="preserve">int row,col : </w:t>
      </w:r>
      <w:r w:rsidRPr="00E72819">
        <w:rPr>
          <w:rFonts w:hint="eastAsia"/>
          <w:szCs w:val="24"/>
          <w:lang w:eastAsia="ko-KR"/>
        </w:rPr>
        <w:t>가상의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메모리에서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문자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접근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시</w:t>
      </w:r>
      <w:r w:rsidRPr="00E72819">
        <w:rPr>
          <w:rFonts w:hint="eastAsia"/>
          <w:szCs w:val="24"/>
          <w:lang w:eastAsia="ko-KR"/>
        </w:rPr>
        <w:t xml:space="preserve"> </w:t>
      </w:r>
      <w:r w:rsidRPr="00E72819">
        <w:rPr>
          <w:rFonts w:hint="eastAsia"/>
          <w:szCs w:val="24"/>
          <w:lang w:eastAsia="ko-KR"/>
        </w:rPr>
        <w:t>사용됨</w:t>
      </w:r>
    </w:p>
    <w:p w:rsidR="00E72819" w:rsidRDefault="00E72819" w:rsidP="00E72819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int plus : modification record</w:t>
      </w:r>
      <w:r>
        <w:rPr>
          <w:rFonts w:hint="eastAsia"/>
          <w:szCs w:val="24"/>
          <w:lang w:eastAsia="ko-KR"/>
        </w:rPr>
        <w:t>에서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덧셈연산</w:t>
      </w:r>
      <w:r>
        <w:rPr>
          <w:rFonts w:hint="eastAsia"/>
          <w:szCs w:val="24"/>
          <w:lang w:eastAsia="ko-KR"/>
        </w:rPr>
        <w:t xml:space="preserve">, </w:t>
      </w:r>
      <w:r>
        <w:rPr>
          <w:rFonts w:hint="eastAsia"/>
          <w:szCs w:val="24"/>
          <w:lang w:eastAsia="ko-KR"/>
        </w:rPr>
        <w:t>뺄셈연산을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구분하는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변수</w:t>
      </w:r>
    </w:p>
    <w:p w:rsidR="00E72819" w:rsidRDefault="00E72819" w:rsidP="00E72819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R_node* Rhead : reference number array</w:t>
      </w:r>
      <w:r>
        <w:rPr>
          <w:rFonts w:hint="eastAsia"/>
          <w:szCs w:val="24"/>
          <w:lang w:eastAsia="ko-KR"/>
        </w:rPr>
        <w:t>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대한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정보를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담는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자료구조</w:t>
      </w:r>
    </w:p>
    <w:p w:rsidR="00E72819" w:rsidRDefault="00E72819" w:rsidP="00E72819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 xml:space="preserve">ERROR error : </w:t>
      </w:r>
      <w:r>
        <w:rPr>
          <w:rFonts w:hint="eastAsia"/>
          <w:szCs w:val="24"/>
          <w:lang w:eastAsia="ko-KR"/>
        </w:rPr>
        <w:t>에러코드에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관한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정보를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담을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변수</w:t>
      </w:r>
    </w:p>
    <w:p w:rsidR="00E72819" w:rsidRPr="00E72819" w:rsidRDefault="00E72819" w:rsidP="00E72819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estab_node* tmpNode : estab</w:t>
      </w:r>
      <w:r>
        <w:rPr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조사에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사용되는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노트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포인터</w:t>
      </w:r>
      <w:r>
        <w:rPr>
          <w:rFonts w:hint="eastAsia"/>
          <w:szCs w:val="24"/>
          <w:lang w:eastAsia="ko-KR"/>
        </w:rPr>
        <w:t xml:space="preserve"> </w:t>
      </w:r>
    </w:p>
    <w:p w:rsidR="00EF1AB0" w:rsidRPr="00D6407C" w:rsidRDefault="00EF1AB0" w:rsidP="00EF1AB0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5B1A2F">
        <w:rPr>
          <w:rFonts w:hint="eastAsia"/>
          <w:bCs/>
          <w:sz w:val="24"/>
          <w:lang w:eastAsia="ko-KR"/>
        </w:rPr>
        <w:t>add_node_to_estable(estab_node *,char *,int address)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743E2A" w:rsidRPr="00743E2A" w:rsidRDefault="00743E2A" w:rsidP="00743E2A">
      <w:pPr>
        <w:rPr>
          <w:lang w:eastAsia="ko-KR"/>
        </w:rPr>
      </w:pPr>
      <w:r>
        <w:rPr>
          <w:rFonts w:hint="eastAsia"/>
          <w:lang w:eastAsia="ko-KR"/>
        </w:rPr>
        <w:t>pass1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ESTAB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pass1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 record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호출된다</w:t>
      </w:r>
      <w:r>
        <w:rPr>
          <w:rFonts w:hint="eastAsia"/>
          <w:lang w:eastAsia="ko-KR"/>
        </w:rPr>
        <w:t xml:space="preserve">. 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F1AB0" w:rsidRPr="002467CE" w:rsidRDefault="002467CE" w:rsidP="002467CE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2467CE">
        <w:rPr>
          <w:rFonts w:hint="eastAsia"/>
          <w:szCs w:val="24"/>
          <w:lang w:eastAsia="ko-KR"/>
        </w:rPr>
        <w:t>estab_node * newNode : estab_node</w:t>
      </w:r>
      <w:r w:rsidRPr="002467CE">
        <w:rPr>
          <w:rFonts w:hint="eastAsia"/>
          <w:szCs w:val="24"/>
          <w:lang w:eastAsia="ko-KR"/>
        </w:rPr>
        <w:t>의</w:t>
      </w:r>
      <w:r w:rsidRPr="002467CE">
        <w:rPr>
          <w:rFonts w:hint="eastAsia"/>
          <w:szCs w:val="24"/>
          <w:lang w:eastAsia="ko-KR"/>
        </w:rPr>
        <w:t xml:space="preserve"> </w:t>
      </w:r>
      <w:r w:rsidRPr="002467CE">
        <w:rPr>
          <w:rFonts w:hint="eastAsia"/>
          <w:szCs w:val="24"/>
          <w:lang w:eastAsia="ko-KR"/>
        </w:rPr>
        <w:t>동적할당된</w:t>
      </w:r>
      <w:r w:rsidRPr="002467CE">
        <w:rPr>
          <w:rFonts w:hint="eastAsia"/>
          <w:szCs w:val="24"/>
          <w:lang w:eastAsia="ko-KR"/>
        </w:rPr>
        <w:t xml:space="preserve"> </w:t>
      </w:r>
      <w:r w:rsidRPr="002467CE">
        <w:rPr>
          <w:rFonts w:hint="eastAsia"/>
          <w:szCs w:val="24"/>
          <w:lang w:eastAsia="ko-KR"/>
        </w:rPr>
        <w:t>포인터를</w:t>
      </w:r>
      <w:r w:rsidRPr="002467CE">
        <w:rPr>
          <w:rFonts w:hint="eastAsia"/>
          <w:szCs w:val="24"/>
          <w:lang w:eastAsia="ko-KR"/>
        </w:rPr>
        <w:t xml:space="preserve"> </w:t>
      </w:r>
      <w:r w:rsidRPr="002467CE">
        <w:rPr>
          <w:rFonts w:hint="eastAsia"/>
          <w:szCs w:val="24"/>
          <w:lang w:eastAsia="ko-KR"/>
        </w:rPr>
        <w:t>담을</w:t>
      </w:r>
      <w:r w:rsidRPr="002467CE">
        <w:rPr>
          <w:rFonts w:hint="eastAsia"/>
          <w:szCs w:val="24"/>
          <w:lang w:eastAsia="ko-KR"/>
        </w:rPr>
        <w:t xml:space="preserve"> </w:t>
      </w:r>
      <w:r w:rsidRPr="002467CE">
        <w:rPr>
          <w:rFonts w:hint="eastAsia"/>
          <w:szCs w:val="24"/>
          <w:lang w:eastAsia="ko-KR"/>
        </w:rPr>
        <w:t>변수</w:t>
      </w:r>
    </w:p>
    <w:p w:rsidR="002467CE" w:rsidRPr="002467CE" w:rsidRDefault="002467CE" w:rsidP="002467CE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2467CE">
        <w:rPr>
          <w:rFonts w:hint="eastAsia"/>
          <w:szCs w:val="24"/>
          <w:lang w:eastAsia="ko-KR"/>
        </w:rPr>
        <w:t xml:space="preserve">estab_node* tmp : </w:t>
      </w:r>
      <w:r w:rsidRPr="002467CE">
        <w:rPr>
          <w:rFonts w:hint="eastAsia"/>
          <w:szCs w:val="24"/>
          <w:lang w:eastAsia="ko-KR"/>
        </w:rPr>
        <w:t>노드</w:t>
      </w:r>
      <w:r w:rsidRPr="002467CE">
        <w:rPr>
          <w:rFonts w:hint="eastAsia"/>
          <w:szCs w:val="24"/>
          <w:lang w:eastAsia="ko-KR"/>
        </w:rPr>
        <w:t xml:space="preserve"> </w:t>
      </w:r>
      <w:r w:rsidRPr="002467CE">
        <w:rPr>
          <w:rFonts w:hint="eastAsia"/>
          <w:szCs w:val="24"/>
          <w:lang w:eastAsia="ko-KR"/>
        </w:rPr>
        <w:t>생성에</w:t>
      </w:r>
      <w:r w:rsidRPr="002467CE">
        <w:rPr>
          <w:rFonts w:hint="eastAsia"/>
          <w:szCs w:val="24"/>
          <w:lang w:eastAsia="ko-KR"/>
        </w:rPr>
        <w:t xml:space="preserve"> </w:t>
      </w:r>
      <w:r w:rsidRPr="002467CE">
        <w:rPr>
          <w:rFonts w:hint="eastAsia"/>
          <w:szCs w:val="24"/>
          <w:lang w:eastAsia="ko-KR"/>
        </w:rPr>
        <w:t>부수적인</w:t>
      </w:r>
      <w:r w:rsidRPr="002467CE">
        <w:rPr>
          <w:rFonts w:hint="eastAsia"/>
          <w:szCs w:val="24"/>
          <w:lang w:eastAsia="ko-KR"/>
        </w:rPr>
        <w:t xml:space="preserve"> </w:t>
      </w:r>
      <w:r w:rsidRPr="002467CE">
        <w:rPr>
          <w:rFonts w:hint="eastAsia"/>
          <w:szCs w:val="24"/>
          <w:lang w:eastAsia="ko-KR"/>
        </w:rPr>
        <w:t>역할을</w:t>
      </w:r>
      <w:r w:rsidRPr="002467CE">
        <w:rPr>
          <w:rFonts w:hint="eastAsia"/>
          <w:szCs w:val="24"/>
          <w:lang w:eastAsia="ko-KR"/>
        </w:rPr>
        <w:t xml:space="preserve"> </w:t>
      </w:r>
      <w:r w:rsidRPr="002467CE">
        <w:rPr>
          <w:rFonts w:hint="eastAsia"/>
          <w:szCs w:val="24"/>
          <w:lang w:eastAsia="ko-KR"/>
        </w:rPr>
        <w:t>할</w:t>
      </w:r>
      <w:r w:rsidRPr="002467CE">
        <w:rPr>
          <w:rFonts w:hint="eastAsia"/>
          <w:szCs w:val="24"/>
          <w:lang w:eastAsia="ko-KR"/>
        </w:rPr>
        <w:t xml:space="preserve"> </w:t>
      </w:r>
      <w:r w:rsidRPr="002467CE">
        <w:rPr>
          <w:szCs w:val="24"/>
          <w:lang w:eastAsia="ko-KR"/>
        </w:rPr>
        <w:t>temp pointer.</w:t>
      </w:r>
    </w:p>
    <w:p w:rsidR="00EF1AB0" w:rsidRPr="00D6407C" w:rsidRDefault="00EF1AB0" w:rsidP="00EF1AB0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lastRenderedPageBreak/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5B1A2F">
        <w:rPr>
          <w:bCs/>
          <w:sz w:val="24"/>
          <w:lang w:eastAsia="ko-KR"/>
        </w:rPr>
        <w:t>find_node_in_estab(char*, int ,int ,int)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2467CE" w:rsidRPr="002467CE" w:rsidRDefault="002467CE" w:rsidP="002467CE">
      <w:pPr>
        <w:rPr>
          <w:lang w:eastAsia="ko-KR"/>
        </w:rPr>
      </w:pPr>
      <w:r>
        <w:rPr>
          <w:rFonts w:hint="eastAsia"/>
          <w:lang w:eastAsia="ko-KR"/>
        </w:rPr>
        <w:t>estable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return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linking loader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flag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설정하였다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flag=1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 record, flag=2 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 record,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flag=3 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 record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 xml:space="preserve">. 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80082" w:rsidRPr="00E80082" w:rsidRDefault="00E80082" w:rsidP="00E80082">
      <w:pPr>
        <w:pStyle w:val="af7"/>
        <w:numPr>
          <w:ilvl w:val="0"/>
          <w:numId w:val="27"/>
        </w:numPr>
        <w:ind w:leftChars="0"/>
        <w:rPr>
          <w:sz w:val="24"/>
          <w:szCs w:val="24"/>
          <w:lang w:eastAsia="ko-KR"/>
        </w:rPr>
      </w:pPr>
      <w:r w:rsidRPr="0047470A">
        <w:rPr>
          <w:rFonts w:hint="eastAsia"/>
          <w:szCs w:val="24"/>
          <w:lang w:eastAsia="ko-KR"/>
        </w:rPr>
        <w:t>estab_node* head : estable search</w:t>
      </w:r>
      <w:r w:rsidRPr="0047470A">
        <w:rPr>
          <w:szCs w:val="24"/>
          <w:lang w:eastAsia="ko-KR"/>
        </w:rPr>
        <w:t xml:space="preserve"> </w:t>
      </w:r>
      <w:r w:rsidRPr="0047470A">
        <w:rPr>
          <w:rFonts w:hint="eastAsia"/>
          <w:szCs w:val="24"/>
          <w:lang w:eastAsia="ko-KR"/>
        </w:rPr>
        <w:t>에</w:t>
      </w:r>
      <w:r w:rsidRPr="0047470A">
        <w:rPr>
          <w:rFonts w:hint="eastAsia"/>
          <w:szCs w:val="24"/>
          <w:lang w:eastAsia="ko-KR"/>
        </w:rPr>
        <w:t xml:space="preserve"> </w:t>
      </w:r>
      <w:r w:rsidRPr="0047470A">
        <w:rPr>
          <w:rFonts w:hint="eastAsia"/>
          <w:szCs w:val="24"/>
          <w:lang w:eastAsia="ko-KR"/>
        </w:rPr>
        <w:t>이용될</w:t>
      </w:r>
      <w:r w:rsidRPr="0047470A">
        <w:rPr>
          <w:rFonts w:hint="eastAsia"/>
          <w:szCs w:val="24"/>
          <w:lang w:eastAsia="ko-KR"/>
        </w:rPr>
        <w:t xml:space="preserve"> </w:t>
      </w:r>
      <w:r w:rsidRPr="0047470A">
        <w:rPr>
          <w:szCs w:val="24"/>
          <w:lang w:eastAsia="ko-KR"/>
        </w:rPr>
        <w:t xml:space="preserve">head </w:t>
      </w:r>
      <w:r w:rsidRPr="0047470A">
        <w:rPr>
          <w:rFonts w:hint="eastAsia"/>
          <w:szCs w:val="24"/>
          <w:lang w:eastAsia="ko-KR"/>
        </w:rPr>
        <w:t>변수</w:t>
      </w:r>
    </w:p>
    <w:p w:rsidR="00EF1AB0" w:rsidRPr="00D6407C" w:rsidRDefault="00EF1AB0" w:rsidP="00EF1AB0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5B1A2F">
        <w:rPr>
          <w:bCs/>
          <w:sz w:val="24"/>
          <w:lang w:eastAsia="ko-KR"/>
        </w:rPr>
        <w:t>get_string_len6(char *origin,char *tmp,int *mark, int Hbyte, int type)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47470A" w:rsidRPr="0047470A" w:rsidRDefault="0047470A" w:rsidP="0047470A">
      <w:pPr>
        <w:rPr>
          <w:lang w:eastAsia="ko-KR"/>
        </w:rPr>
      </w:pPr>
      <w:r>
        <w:rPr>
          <w:rFonts w:hint="eastAsia"/>
          <w:lang w:eastAsia="ko-KR"/>
        </w:rPr>
        <w:t>.obj file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비정상적인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예상치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return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정상종료일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return. </w:t>
      </w:r>
      <w:r>
        <w:rPr>
          <w:rFonts w:hint="eastAsia"/>
          <w:lang w:eastAsia="ko-KR"/>
        </w:rPr>
        <w:t>문장의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type==0</w:t>
      </w:r>
      <w:r>
        <w:rPr>
          <w:rFonts w:hint="eastAsia"/>
          <w:lang w:eastAsia="ko-KR"/>
        </w:rPr>
        <w:t>일때는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type==1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 xml:space="preserve">. 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F1AB0" w:rsidRPr="005E5BB1" w:rsidRDefault="00EF4886" w:rsidP="00EF4886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5E5BB1">
        <w:rPr>
          <w:rFonts w:hint="eastAsia"/>
          <w:szCs w:val="24"/>
          <w:lang w:eastAsia="ko-KR"/>
        </w:rPr>
        <w:t xml:space="preserve">int flag : </w:t>
      </w:r>
      <w:r w:rsidR="002D225A" w:rsidRPr="005E5BB1">
        <w:rPr>
          <w:szCs w:val="24"/>
          <w:lang w:eastAsia="ko-KR"/>
        </w:rPr>
        <w:t xml:space="preserve"> </w:t>
      </w:r>
      <w:r w:rsidR="002D225A" w:rsidRPr="005E5BB1">
        <w:rPr>
          <w:rFonts w:hint="eastAsia"/>
          <w:szCs w:val="24"/>
          <w:lang w:eastAsia="ko-KR"/>
        </w:rPr>
        <w:t>문자열</w:t>
      </w:r>
      <w:r w:rsidR="002D225A" w:rsidRPr="005E5BB1">
        <w:rPr>
          <w:rFonts w:hint="eastAsia"/>
          <w:szCs w:val="24"/>
          <w:lang w:eastAsia="ko-KR"/>
        </w:rPr>
        <w:t xml:space="preserve"> </w:t>
      </w:r>
      <w:r w:rsidR="002D225A" w:rsidRPr="005E5BB1">
        <w:rPr>
          <w:rFonts w:hint="eastAsia"/>
          <w:szCs w:val="24"/>
          <w:lang w:eastAsia="ko-KR"/>
        </w:rPr>
        <w:t>추출에</w:t>
      </w:r>
      <w:r w:rsidR="002D225A" w:rsidRPr="005E5BB1">
        <w:rPr>
          <w:rFonts w:hint="eastAsia"/>
          <w:szCs w:val="24"/>
          <w:lang w:eastAsia="ko-KR"/>
        </w:rPr>
        <w:t xml:space="preserve"> </w:t>
      </w:r>
      <w:r w:rsidR="002D225A" w:rsidRPr="005E5BB1">
        <w:rPr>
          <w:rFonts w:hint="eastAsia"/>
          <w:szCs w:val="24"/>
          <w:lang w:eastAsia="ko-KR"/>
        </w:rPr>
        <w:t>부수적인</w:t>
      </w:r>
      <w:r w:rsidR="002D225A" w:rsidRPr="005E5BB1">
        <w:rPr>
          <w:rFonts w:hint="eastAsia"/>
          <w:szCs w:val="24"/>
          <w:lang w:eastAsia="ko-KR"/>
        </w:rPr>
        <w:t xml:space="preserve"> </w:t>
      </w:r>
      <w:r w:rsidR="002D225A" w:rsidRPr="005E5BB1">
        <w:rPr>
          <w:rFonts w:hint="eastAsia"/>
          <w:szCs w:val="24"/>
          <w:lang w:eastAsia="ko-KR"/>
        </w:rPr>
        <w:t>도움을</w:t>
      </w:r>
      <w:r w:rsidR="002D225A" w:rsidRPr="005E5BB1">
        <w:rPr>
          <w:rFonts w:hint="eastAsia"/>
          <w:szCs w:val="24"/>
          <w:lang w:eastAsia="ko-KR"/>
        </w:rPr>
        <w:t xml:space="preserve"> </w:t>
      </w:r>
      <w:r w:rsidR="002D225A" w:rsidRPr="005E5BB1">
        <w:rPr>
          <w:rFonts w:hint="eastAsia"/>
          <w:szCs w:val="24"/>
          <w:lang w:eastAsia="ko-KR"/>
        </w:rPr>
        <w:t>주는</w:t>
      </w:r>
      <w:r w:rsidR="002D225A" w:rsidRPr="005E5BB1">
        <w:rPr>
          <w:rFonts w:hint="eastAsia"/>
          <w:szCs w:val="24"/>
          <w:lang w:eastAsia="ko-KR"/>
        </w:rPr>
        <w:t xml:space="preserve"> </w:t>
      </w:r>
      <w:r w:rsidR="002D225A" w:rsidRPr="005E5BB1">
        <w:rPr>
          <w:szCs w:val="24"/>
          <w:lang w:eastAsia="ko-KR"/>
        </w:rPr>
        <w:t>flag</w:t>
      </w:r>
      <w:r w:rsidR="002D225A" w:rsidRPr="005E5BB1">
        <w:rPr>
          <w:rFonts w:hint="eastAsia"/>
          <w:szCs w:val="24"/>
          <w:lang w:eastAsia="ko-KR"/>
        </w:rPr>
        <w:t>변수이다</w:t>
      </w:r>
      <w:r w:rsidR="002D225A" w:rsidRPr="005E5BB1">
        <w:rPr>
          <w:rFonts w:hint="eastAsia"/>
          <w:szCs w:val="24"/>
          <w:lang w:eastAsia="ko-KR"/>
        </w:rPr>
        <w:t xml:space="preserve">. </w:t>
      </w:r>
    </w:p>
    <w:p w:rsidR="00EF4886" w:rsidRPr="005E5BB1" w:rsidRDefault="00EF4886" w:rsidP="00EF4886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5E5BB1">
        <w:rPr>
          <w:szCs w:val="24"/>
          <w:lang w:eastAsia="ko-KR"/>
        </w:rPr>
        <w:t xml:space="preserve">int index : </w:t>
      </w:r>
      <w:r w:rsidRPr="005E5BB1">
        <w:rPr>
          <w:rFonts w:hint="eastAsia"/>
          <w:szCs w:val="24"/>
          <w:lang w:eastAsia="ko-KR"/>
        </w:rPr>
        <w:t>다음</w:t>
      </w:r>
      <w:r w:rsidRPr="005E5BB1">
        <w:rPr>
          <w:rFonts w:hint="eastAsia"/>
          <w:szCs w:val="24"/>
          <w:lang w:eastAsia="ko-KR"/>
        </w:rPr>
        <w:t xml:space="preserve"> </w:t>
      </w:r>
      <w:r w:rsidRPr="005E5BB1">
        <w:rPr>
          <w:rFonts w:hint="eastAsia"/>
          <w:szCs w:val="24"/>
          <w:lang w:eastAsia="ko-KR"/>
        </w:rPr>
        <w:t>문자열</w:t>
      </w:r>
      <w:r w:rsidRPr="005E5BB1">
        <w:rPr>
          <w:rFonts w:hint="eastAsia"/>
          <w:szCs w:val="24"/>
          <w:lang w:eastAsia="ko-KR"/>
        </w:rPr>
        <w:t xml:space="preserve"> </w:t>
      </w:r>
      <w:r w:rsidRPr="005E5BB1">
        <w:rPr>
          <w:rFonts w:hint="eastAsia"/>
          <w:szCs w:val="24"/>
          <w:lang w:eastAsia="ko-KR"/>
        </w:rPr>
        <w:t>추출을</w:t>
      </w:r>
      <w:r w:rsidRPr="005E5BB1">
        <w:rPr>
          <w:rFonts w:hint="eastAsia"/>
          <w:szCs w:val="24"/>
          <w:lang w:eastAsia="ko-KR"/>
        </w:rPr>
        <w:t xml:space="preserve"> </w:t>
      </w:r>
      <w:r w:rsidRPr="005E5BB1">
        <w:rPr>
          <w:rFonts w:hint="eastAsia"/>
          <w:szCs w:val="24"/>
          <w:lang w:eastAsia="ko-KR"/>
        </w:rPr>
        <w:t>시작할</w:t>
      </w:r>
      <w:r w:rsidRPr="005E5BB1">
        <w:rPr>
          <w:rFonts w:hint="eastAsia"/>
          <w:szCs w:val="24"/>
          <w:lang w:eastAsia="ko-KR"/>
        </w:rPr>
        <w:t xml:space="preserve"> </w:t>
      </w:r>
      <w:r w:rsidRPr="005E5BB1">
        <w:rPr>
          <w:rFonts w:hint="eastAsia"/>
          <w:szCs w:val="24"/>
          <w:lang w:eastAsia="ko-KR"/>
        </w:rPr>
        <w:t>위치이다</w:t>
      </w:r>
      <w:r w:rsidRPr="005E5BB1">
        <w:rPr>
          <w:rFonts w:hint="eastAsia"/>
          <w:szCs w:val="24"/>
          <w:lang w:eastAsia="ko-KR"/>
        </w:rPr>
        <w:t xml:space="preserve">. </w:t>
      </w:r>
    </w:p>
    <w:p w:rsidR="00EF1AB0" w:rsidRPr="00D6407C" w:rsidRDefault="00EF1AB0" w:rsidP="00EF1AB0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5B1A2F">
        <w:rPr>
          <w:rFonts w:hint="eastAsia"/>
          <w:bCs/>
          <w:sz w:val="24"/>
          <w:lang w:eastAsia="ko-KR"/>
        </w:rPr>
        <w:t>delet</w:t>
      </w:r>
      <w:r w:rsidR="005B1A2F">
        <w:rPr>
          <w:bCs/>
          <w:sz w:val="24"/>
          <w:lang w:eastAsia="ko-KR"/>
        </w:rPr>
        <w:t>e_ESTAB()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1A0338" w:rsidRPr="001A0338" w:rsidRDefault="001A0338" w:rsidP="001A0338">
      <w:pPr>
        <w:rPr>
          <w:lang w:eastAsia="ko-KR"/>
        </w:rPr>
      </w:pP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external reference</w:t>
      </w:r>
      <w:r>
        <w:rPr>
          <w:lang w:eastAsia="ko-KR"/>
        </w:rPr>
        <w:t xml:space="preserve">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 xml:space="preserve">. </w:t>
      </w:r>
      <w:r w:rsidR="008425C4">
        <w:rPr>
          <w:rFonts w:hint="eastAsia"/>
          <w:lang w:eastAsia="ko-KR"/>
        </w:rPr>
        <w:t>메모리를</w:t>
      </w:r>
      <w:r w:rsidR="008425C4">
        <w:rPr>
          <w:rFonts w:hint="eastAsia"/>
          <w:lang w:eastAsia="ko-KR"/>
        </w:rPr>
        <w:t xml:space="preserve"> </w:t>
      </w:r>
      <w:r w:rsidR="008425C4">
        <w:rPr>
          <w:rFonts w:hint="eastAsia"/>
          <w:lang w:eastAsia="ko-KR"/>
        </w:rPr>
        <w:t>해지한다</w:t>
      </w:r>
      <w:r w:rsidR="008425C4">
        <w:rPr>
          <w:rFonts w:hint="eastAsia"/>
          <w:lang w:eastAsia="ko-KR"/>
        </w:rPr>
        <w:t xml:space="preserve">. </w:t>
      </w:r>
      <w:r w:rsidR="008425C4">
        <w:rPr>
          <w:lang w:eastAsia="ko-KR"/>
        </w:rPr>
        <w:t>(</w:t>
      </w:r>
      <w:r w:rsidR="008425C4">
        <w:rPr>
          <w:rFonts w:hint="eastAsia"/>
          <w:lang w:eastAsia="ko-KR"/>
        </w:rPr>
        <w:t>free)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8425C4" w:rsidRPr="008425C4" w:rsidRDefault="008425C4" w:rsidP="008425C4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8425C4">
        <w:rPr>
          <w:rFonts w:hint="eastAsia"/>
          <w:szCs w:val="24"/>
          <w:lang w:eastAsia="ko-KR"/>
        </w:rPr>
        <w:t xml:space="preserve">estab_node </w:t>
      </w:r>
      <w:r w:rsidRPr="008425C4">
        <w:rPr>
          <w:szCs w:val="24"/>
          <w:lang w:eastAsia="ko-KR"/>
        </w:rPr>
        <w:t>* del, pre : estab_node</w:t>
      </w:r>
      <w:r w:rsidRPr="008425C4">
        <w:rPr>
          <w:rFonts w:hint="eastAsia"/>
          <w:szCs w:val="24"/>
          <w:lang w:eastAsia="ko-KR"/>
        </w:rPr>
        <w:t xml:space="preserve"> </w:t>
      </w:r>
      <w:r w:rsidRPr="008425C4">
        <w:rPr>
          <w:rFonts w:hint="eastAsia"/>
          <w:szCs w:val="24"/>
          <w:lang w:eastAsia="ko-KR"/>
        </w:rPr>
        <w:t>삭제과정에</w:t>
      </w:r>
      <w:r w:rsidRPr="008425C4">
        <w:rPr>
          <w:rFonts w:hint="eastAsia"/>
          <w:szCs w:val="24"/>
          <w:lang w:eastAsia="ko-KR"/>
        </w:rPr>
        <w:t xml:space="preserve"> </w:t>
      </w:r>
      <w:r w:rsidRPr="008425C4">
        <w:rPr>
          <w:rFonts w:hint="eastAsia"/>
          <w:szCs w:val="24"/>
          <w:lang w:eastAsia="ko-KR"/>
        </w:rPr>
        <w:t>관여하는</w:t>
      </w:r>
      <w:r w:rsidRPr="008425C4">
        <w:rPr>
          <w:rFonts w:hint="eastAsia"/>
          <w:szCs w:val="24"/>
          <w:lang w:eastAsia="ko-KR"/>
        </w:rPr>
        <w:t xml:space="preserve"> </w:t>
      </w:r>
      <w:r w:rsidRPr="008425C4">
        <w:rPr>
          <w:rFonts w:hint="eastAsia"/>
          <w:szCs w:val="24"/>
          <w:lang w:eastAsia="ko-KR"/>
        </w:rPr>
        <w:t>변수</w:t>
      </w:r>
    </w:p>
    <w:p w:rsidR="00EF1AB0" w:rsidRPr="00D6407C" w:rsidRDefault="00EF1AB0" w:rsidP="00EF1AB0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="005B1A2F">
        <w:rPr>
          <w:rFonts w:hint="eastAsia"/>
          <w:bCs/>
          <w:sz w:val="24"/>
          <w:lang w:eastAsia="ko-KR"/>
        </w:rPr>
        <w:t xml:space="preserve"> : twos_complement(char *)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9C56E5" w:rsidRPr="009C56E5" w:rsidRDefault="009C56E5" w:rsidP="009C56E5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signed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표현된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 xml:space="preserve">. 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F1AB0" w:rsidRPr="00B90928" w:rsidRDefault="009C56E5" w:rsidP="009C56E5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B90928">
        <w:rPr>
          <w:szCs w:val="24"/>
          <w:lang w:eastAsia="ko-KR"/>
        </w:rPr>
        <w:t xml:space="preserve">int </w:t>
      </w:r>
      <w:r w:rsidRPr="00B90928">
        <w:rPr>
          <w:rFonts w:hint="eastAsia"/>
          <w:szCs w:val="24"/>
          <w:lang w:eastAsia="ko-KR"/>
        </w:rPr>
        <w:t xml:space="preserve">len : </w:t>
      </w:r>
      <w:r w:rsidRPr="00B90928">
        <w:rPr>
          <w:rFonts w:hint="eastAsia"/>
          <w:szCs w:val="24"/>
          <w:lang w:eastAsia="ko-KR"/>
        </w:rPr>
        <w:t>인자로</w:t>
      </w:r>
      <w:r w:rsidRPr="00B90928">
        <w:rPr>
          <w:rFonts w:hint="eastAsia"/>
          <w:szCs w:val="24"/>
          <w:lang w:eastAsia="ko-KR"/>
        </w:rPr>
        <w:t xml:space="preserve"> </w:t>
      </w:r>
      <w:r w:rsidRPr="00B90928">
        <w:rPr>
          <w:rFonts w:hint="eastAsia"/>
          <w:szCs w:val="24"/>
          <w:lang w:eastAsia="ko-KR"/>
        </w:rPr>
        <w:t>받은</w:t>
      </w:r>
      <w:r w:rsidRPr="00B90928">
        <w:rPr>
          <w:rFonts w:hint="eastAsia"/>
          <w:szCs w:val="24"/>
          <w:lang w:eastAsia="ko-KR"/>
        </w:rPr>
        <w:t xml:space="preserve"> </w:t>
      </w:r>
      <w:r w:rsidRPr="00B90928">
        <w:rPr>
          <w:rFonts w:hint="eastAsia"/>
          <w:szCs w:val="24"/>
          <w:lang w:eastAsia="ko-KR"/>
        </w:rPr>
        <w:t>문자열의</w:t>
      </w:r>
      <w:r w:rsidRPr="00B90928">
        <w:rPr>
          <w:rFonts w:hint="eastAsia"/>
          <w:szCs w:val="24"/>
          <w:lang w:eastAsia="ko-KR"/>
        </w:rPr>
        <w:t xml:space="preserve"> </w:t>
      </w:r>
      <w:r w:rsidRPr="00B90928">
        <w:rPr>
          <w:rFonts w:hint="eastAsia"/>
          <w:szCs w:val="24"/>
          <w:lang w:eastAsia="ko-KR"/>
        </w:rPr>
        <w:t>길이를</w:t>
      </w:r>
      <w:r w:rsidRPr="00B90928">
        <w:rPr>
          <w:rFonts w:hint="eastAsia"/>
          <w:szCs w:val="24"/>
          <w:lang w:eastAsia="ko-KR"/>
        </w:rPr>
        <w:t xml:space="preserve"> </w:t>
      </w:r>
      <w:r w:rsidRPr="00B90928">
        <w:rPr>
          <w:rFonts w:hint="eastAsia"/>
          <w:szCs w:val="24"/>
          <w:lang w:eastAsia="ko-KR"/>
        </w:rPr>
        <w:t>저장할</w:t>
      </w:r>
      <w:r w:rsidRPr="00B90928">
        <w:rPr>
          <w:rFonts w:hint="eastAsia"/>
          <w:szCs w:val="24"/>
          <w:lang w:eastAsia="ko-KR"/>
        </w:rPr>
        <w:t xml:space="preserve"> </w:t>
      </w:r>
      <w:r w:rsidRPr="00B90928">
        <w:rPr>
          <w:rFonts w:hint="eastAsia"/>
          <w:szCs w:val="24"/>
          <w:lang w:eastAsia="ko-KR"/>
        </w:rPr>
        <w:t>변수</w:t>
      </w:r>
    </w:p>
    <w:p w:rsidR="009C56E5" w:rsidRPr="00B90928" w:rsidRDefault="00B90928" w:rsidP="009C56E5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B90928">
        <w:rPr>
          <w:szCs w:val="24"/>
          <w:lang w:eastAsia="ko-KR"/>
        </w:rPr>
        <w:t xml:space="preserve">int i, res, tmp : </w:t>
      </w:r>
      <w:r w:rsidRPr="00B90928">
        <w:rPr>
          <w:rFonts w:hint="eastAsia"/>
          <w:szCs w:val="24"/>
          <w:lang w:eastAsia="ko-KR"/>
        </w:rPr>
        <w:t>기타</w:t>
      </w:r>
      <w:r w:rsidRPr="00B90928">
        <w:rPr>
          <w:rFonts w:hint="eastAsia"/>
          <w:szCs w:val="24"/>
          <w:lang w:eastAsia="ko-KR"/>
        </w:rPr>
        <w:t xml:space="preserve"> </w:t>
      </w:r>
      <w:r w:rsidRPr="00B90928">
        <w:rPr>
          <w:rFonts w:hint="eastAsia"/>
          <w:szCs w:val="24"/>
          <w:lang w:eastAsia="ko-KR"/>
        </w:rPr>
        <w:t>연산에</w:t>
      </w:r>
      <w:r w:rsidRPr="00B90928">
        <w:rPr>
          <w:rFonts w:hint="eastAsia"/>
          <w:szCs w:val="24"/>
          <w:lang w:eastAsia="ko-KR"/>
        </w:rPr>
        <w:t xml:space="preserve"> </w:t>
      </w:r>
      <w:r w:rsidRPr="00B90928">
        <w:rPr>
          <w:rFonts w:hint="eastAsia"/>
          <w:szCs w:val="24"/>
          <w:lang w:eastAsia="ko-KR"/>
        </w:rPr>
        <w:t>부수적인</w:t>
      </w:r>
      <w:r w:rsidRPr="00B90928">
        <w:rPr>
          <w:rFonts w:hint="eastAsia"/>
          <w:szCs w:val="24"/>
          <w:lang w:eastAsia="ko-KR"/>
        </w:rPr>
        <w:t xml:space="preserve"> </w:t>
      </w:r>
      <w:r w:rsidRPr="00B90928">
        <w:rPr>
          <w:rFonts w:hint="eastAsia"/>
          <w:szCs w:val="24"/>
          <w:lang w:eastAsia="ko-KR"/>
        </w:rPr>
        <w:t>도움을</w:t>
      </w:r>
      <w:r w:rsidRPr="00B90928">
        <w:rPr>
          <w:rFonts w:hint="eastAsia"/>
          <w:szCs w:val="24"/>
          <w:lang w:eastAsia="ko-KR"/>
        </w:rPr>
        <w:t xml:space="preserve"> </w:t>
      </w:r>
      <w:r w:rsidRPr="00B90928">
        <w:rPr>
          <w:rFonts w:hint="eastAsia"/>
          <w:szCs w:val="24"/>
          <w:lang w:eastAsia="ko-KR"/>
        </w:rPr>
        <w:t>주는</w:t>
      </w:r>
      <w:r w:rsidRPr="00B90928">
        <w:rPr>
          <w:rFonts w:hint="eastAsia"/>
          <w:szCs w:val="24"/>
          <w:lang w:eastAsia="ko-KR"/>
        </w:rPr>
        <w:t xml:space="preserve"> </w:t>
      </w:r>
      <w:r w:rsidRPr="00B90928">
        <w:rPr>
          <w:rFonts w:hint="eastAsia"/>
          <w:szCs w:val="24"/>
          <w:lang w:eastAsia="ko-KR"/>
        </w:rPr>
        <w:t>변수</w:t>
      </w:r>
    </w:p>
    <w:p w:rsidR="00EF1AB0" w:rsidRPr="00D6407C" w:rsidRDefault="00EF1AB0" w:rsidP="00EF1AB0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0138E4">
        <w:rPr>
          <w:rFonts w:hint="eastAsia"/>
          <w:bCs/>
          <w:sz w:val="24"/>
          <w:lang w:eastAsia="ko-KR"/>
        </w:rPr>
        <w:t>func</w:t>
      </w:r>
      <w:r w:rsidR="005B1A2F">
        <w:rPr>
          <w:rFonts w:hint="eastAsia"/>
          <w:bCs/>
          <w:sz w:val="24"/>
          <w:lang w:eastAsia="ko-KR"/>
        </w:rPr>
        <w:t>_bp(bp_head* bp,int a)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0138E4" w:rsidRPr="00D12C96" w:rsidRDefault="000138E4" w:rsidP="000138E4">
      <w:pPr>
        <w:rPr>
          <w:lang w:eastAsia="ko-KR"/>
        </w:rPr>
      </w:pPr>
      <w:r>
        <w:rPr>
          <w:rFonts w:hint="eastAsia"/>
          <w:lang w:eastAsia="ko-KR"/>
        </w:rPr>
        <w:t>breakpoint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bp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 w:rsidR="00D12C96">
        <w:rPr>
          <w:rFonts w:hint="eastAsia"/>
          <w:lang w:eastAsia="ko-KR"/>
        </w:rPr>
        <w:t>정상적으로</w:t>
      </w:r>
      <w:r w:rsidR="00D12C96">
        <w:rPr>
          <w:rFonts w:hint="eastAsia"/>
          <w:lang w:eastAsia="ko-KR"/>
        </w:rPr>
        <w:t xml:space="preserve"> </w:t>
      </w:r>
      <w:r w:rsidR="00D12C96">
        <w:rPr>
          <w:rFonts w:hint="eastAsia"/>
          <w:lang w:eastAsia="ko-KR"/>
        </w:rPr>
        <w:t>연산이</w:t>
      </w:r>
      <w:r w:rsidR="00D12C96">
        <w:rPr>
          <w:rFonts w:hint="eastAsia"/>
          <w:lang w:eastAsia="ko-KR"/>
        </w:rPr>
        <w:t xml:space="preserve"> </w:t>
      </w:r>
      <w:r w:rsidR="00D12C96">
        <w:rPr>
          <w:rFonts w:hint="eastAsia"/>
          <w:lang w:eastAsia="ko-KR"/>
        </w:rPr>
        <w:t>이뤄졌을</w:t>
      </w:r>
      <w:r w:rsidR="00D12C96">
        <w:rPr>
          <w:rFonts w:hint="eastAsia"/>
          <w:lang w:eastAsia="ko-KR"/>
        </w:rPr>
        <w:t xml:space="preserve"> </w:t>
      </w:r>
      <w:r w:rsidR="00D12C96">
        <w:rPr>
          <w:rFonts w:hint="eastAsia"/>
          <w:lang w:eastAsia="ko-KR"/>
        </w:rPr>
        <w:t>경우</w:t>
      </w:r>
      <w:r w:rsidR="00D12C96">
        <w:rPr>
          <w:rFonts w:hint="eastAsia"/>
          <w:lang w:eastAsia="ko-KR"/>
        </w:rPr>
        <w:t xml:space="preserve"> 1</w:t>
      </w:r>
      <w:r w:rsidR="00D12C96">
        <w:rPr>
          <w:rFonts w:hint="eastAsia"/>
          <w:lang w:eastAsia="ko-KR"/>
        </w:rPr>
        <w:t>을</w:t>
      </w:r>
      <w:r w:rsidR="00D12C96">
        <w:rPr>
          <w:rFonts w:hint="eastAsia"/>
          <w:lang w:eastAsia="ko-KR"/>
        </w:rPr>
        <w:t xml:space="preserve"> </w:t>
      </w:r>
      <w:r w:rsidR="00D12C96">
        <w:rPr>
          <w:rFonts w:hint="eastAsia"/>
          <w:lang w:eastAsia="ko-KR"/>
        </w:rPr>
        <w:t>반환하고</w:t>
      </w:r>
      <w:r w:rsidR="00D12C96">
        <w:rPr>
          <w:rFonts w:hint="eastAsia"/>
          <w:lang w:eastAsia="ko-KR"/>
        </w:rPr>
        <w:t xml:space="preserve">, </w:t>
      </w:r>
      <w:r w:rsidR="00D12C96">
        <w:rPr>
          <w:rFonts w:hint="eastAsia"/>
          <w:lang w:eastAsia="ko-KR"/>
        </w:rPr>
        <w:t>에러가</w:t>
      </w:r>
      <w:r w:rsidR="00D12C96">
        <w:rPr>
          <w:rFonts w:hint="eastAsia"/>
          <w:lang w:eastAsia="ko-KR"/>
        </w:rPr>
        <w:t xml:space="preserve"> </w:t>
      </w:r>
      <w:r w:rsidR="00D12C96">
        <w:rPr>
          <w:rFonts w:hint="eastAsia"/>
          <w:lang w:eastAsia="ko-KR"/>
        </w:rPr>
        <w:t>발생할</w:t>
      </w:r>
      <w:r w:rsidR="00D12C96">
        <w:rPr>
          <w:rFonts w:hint="eastAsia"/>
          <w:lang w:eastAsia="ko-KR"/>
        </w:rPr>
        <w:t xml:space="preserve"> </w:t>
      </w:r>
      <w:r w:rsidR="00D12C96">
        <w:rPr>
          <w:rFonts w:hint="eastAsia"/>
          <w:lang w:eastAsia="ko-KR"/>
        </w:rPr>
        <w:t>경우에는</w:t>
      </w:r>
      <w:r w:rsidR="00D12C96">
        <w:rPr>
          <w:rFonts w:hint="eastAsia"/>
          <w:lang w:eastAsia="ko-KR"/>
        </w:rPr>
        <w:t xml:space="preserve"> -1</w:t>
      </w:r>
      <w:r w:rsidR="00D12C96">
        <w:rPr>
          <w:rFonts w:hint="eastAsia"/>
          <w:lang w:eastAsia="ko-KR"/>
        </w:rPr>
        <w:t>을</w:t>
      </w:r>
      <w:r w:rsidR="00D12C96">
        <w:rPr>
          <w:lang w:eastAsia="ko-KR"/>
        </w:rPr>
        <w:t xml:space="preserve"> return</w:t>
      </w:r>
      <w:r w:rsidR="00D12C96">
        <w:rPr>
          <w:rFonts w:hint="eastAsia"/>
          <w:lang w:eastAsia="ko-KR"/>
        </w:rPr>
        <w:t>한다</w:t>
      </w:r>
      <w:r w:rsidR="00D12C96">
        <w:rPr>
          <w:rFonts w:hint="eastAsia"/>
          <w:lang w:eastAsia="ko-KR"/>
        </w:rPr>
        <w:t xml:space="preserve">. 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F1AB0" w:rsidRPr="00587AD1" w:rsidRDefault="00587AD1" w:rsidP="00587AD1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587AD1">
        <w:rPr>
          <w:rFonts w:hint="eastAsia"/>
          <w:szCs w:val="24"/>
          <w:lang w:eastAsia="ko-KR"/>
        </w:rPr>
        <w:t xml:space="preserve">bp_node*tmp Node, * newNode : node </w:t>
      </w:r>
      <w:r w:rsidRPr="00587AD1">
        <w:rPr>
          <w:rFonts w:hint="eastAsia"/>
          <w:szCs w:val="24"/>
          <w:lang w:eastAsia="ko-KR"/>
        </w:rPr>
        <w:t>생성</w:t>
      </w:r>
      <w:r w:rsidRPr="00587AD1">
        <w:rPr>
          <w:rFonts w:hint="eastAsia"/>
          <w:szCs w:val="24"/>
          <w:lang w:eastAsia="ko-KR"/>
        </w:rPr>
        <w:t xml:space="preserve"> </w:t>
      </w:r>
      <w:r w:rsidRPr="00587AD1">
        <w:rPr>
          <w:rFonts w:hint="eastAsia"/>
          <w:szCs w:val="24"/>
          <w:lang w:eastAsia="ko-KR"/>
        </w:rPr>
        <w:t>및</w:t>
      </w:r>
      <w:r w:rsidRPr="00587AD1">
        <w:rPr>
          <w:rFonts w:hint="eastAsia"/>
          <w:szCs w:val="24"/>
          <w:lang w:eastAsia="ko-KR"/>
        </w:rPr>
        <w:t xml:space="preserve"> </w:t>
      </w:r>
      <w:r w:rsidRPr="00587AD1">
        <w:rPr>
          <w:rFonts w:hint="eastAsia"/>
          <w:szCs w:val="24"/>
          <w:lang w:eastAsia="ko-KR"/>
        </w:rPr>
        <w:t>삭제</w:t>
      </w:r>
      <w:r w:rsidRPr="00587AD1">
        <w:rPr>
          <w:rFonts w:hint="eastAsia"/>
          <w:szCs w:val="24"/>
          <w:lang w:eastAsia="ko-KR"/>
        </w:rPr>
        <w:t xml:space="preserve"> </w:t>
      </w:r>
      <w:r w:rsidRPr="00587AD1">
        <w:rPr>
          <w:rFonts w:hint="eastAsia"/>
          <w:szCs w:val="24"/>
          <w:lang w:eastAsia="ko-KR"/>
        </w:rPr>
        <w:t>연산에</w:t>
      </w:r>
      <w:r w:rsidRPr="00587AD1">
        <w:rPr>
          <w:rFonts w:hint="eastAsia"/>
          <w:szCs w:val="24"/>
          <w:lang w:eastAsia="ko-KR"/>
        </w:rPr>
        <w:t xml:space="preserve"> </w:t>
      </w:r>
      <w:r w:rsidRPr="00587AD1">
        <w:rPr>
          <w:rFonts w:hint="eastAsia"/>
          <w:szCs w:val="24"/>
          <w:lang w:eastAsia="ko-KR"/>
        </w:rPr>
        <w:t>부수적인</w:t>
      </w:r>
      <w:r w:rsidRPr="00587AD1">
        <w:rPr>
          <w:rFonts w:hint="eastAsia"/>
          <w:szCs w:val="24"/>
          <w:lang w:eastAsia="ko-KR"/>
        </w:rPr>
        <w:t xml:space="preserve"> </w:t>
      </w:r>
      <w:r w:rsidRPr="00587AD1">
        <w:rPr>
          <w:rFonts w:hint="eastAsia"/>
          <w:szCs w:val="24"/>
          <w:lang w:eastAsia="ko-KR"/>
        </w:rPr>
        <w:t>역할을</w:t>
      </w:r>
      <w:r w:rsidRPr="00587AD1">
        <w:rPr>
          <w:rFonts w:hint="eastAsia"/>
          <w:szCs w:val="24"/>
          <w:lang w:eastAsia="ko-KR"/>
        </w:rPr>
        <w:t xml:space="preserve"> </w:t>
      </w:r>
      <w:r w:rsidRPr="00587AD1">
        <w:rPr>
          <w:rFonts w:hint="eastAsia"/>
          <w:szCs w:val="24"/>
          <w:lang w:eastAsia="ko-KR"/>
        </w:rPr>
        <w:t>하는</w:t>
      </w:r>
      <w:r w:rsidRPr="00587AD1">
        <w:rPr>
          <w:rFonts w:hint="eastAsia"/>
          <w:szCs w:val="24"/>
          <w:lang w:eastAsia="ko-KR"/>
        </w:rPr>
        <w:t xml:space="preserve"> </w:t>
      </w:r>
      <w:r w:rsidRPr="00587AD1">
        <w:rPr>
          <w:rFonts w:hint="eastAsia"/>
          <w:szCs w:val="24"/>
          <w:lang w:eastAsia="ko-KR"/>
        </w:rPr>
        <w:t>변수</w:t>
      </w:r>
    </w:p>
    <w:p w:rsidR="00EF1AB0" w:rsidRPr="00D6407C" w:rsidRDefault="00EF1AB0" w:rsidP="00EF1AB0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lastRenderedPageBreak/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5B1A2F">
        <w:rPr>
          <w:rFonts w:hint="eastAsia"/>
          <w:bCs/>
          <w:sz w:val="24"/>
          <w:lang w:eastAsia="ko-KR"/>
        </w:rPr>
        <w:t>delete_bp_list(bp_head* bp)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587AD1" w:rsidRPr="00587AD1" w:rsidRDefault="00587AD1" w:rsidP="00587AD1">
      <w:pPr>
        <w:rPr>
          <w:lang w:eastAsia="ko-KR"/>
        </w:rPr>
      </w:pP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breakpoint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지워졌다면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 xml:space="preserve">. 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F1AB0" w:rsidRPr="00786A54" w:rsidRDefault="00786A54" w:rsidP="00786A54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786A54">
        <w:rPr>
          <w:rFonts w:hint="eastAsia"/>
          <w:szCs w:val="24"/>
          <w:lang w:eastAsia="ko-KR"/>
        </w:rPr>
        <w:t xml:space="preserve">bp_node* del : </w:t>
      </w:r>
      <w:r w:rsidRPr="00786A54">
        <w:rPr>
          <w:szCs w:val="24"/>
          <w:lang w:eastAsia="ko-KR"/>
        </w:rPr>
        <w:t xml:space="preserve">bp_node </w:t>
      </w:r>
      <w:r w:rsidRPr="00786A54">
        <w:rPr>
          <w:rFonts w:hint="eastAsia"/>
          <w:szCs w:val="24"/>
          <w:lang w:eastAsia="ko-KR"/>
        </w:rPr>
        <w:t>삭제</w:t>
      </w:r>
      <w:r w:rsidRPr="00786A54">
        <w:rPr>
          <w:rFonts w:hint="eastAsia"/>
          <w:szCs w:val="24"/>
          <w:lang w:eastAsia="ko-KR"/>
        </w:rPr>
        <w:t xml:space="preserve"> </w:t>
      </w:r>
      <w:r w:rsidRPr="00786A54">
        <w:rPr>
          <w:rFonts w:hint="eastAsia"/>
          <w:szCs w:val="24"/>
          <w:lang w:eastAsia="ko-KR"/>
        </w:rPr>
        <w:t>연산을</w:t>
      </w:r>
      <w:r w:rsidRPr="00786A54">
        <w:rPr>
          <w:rFonts w:hint="eastAsia"/>
          <w:szCs w:val="24"/>
          <w:lang w:eastAsia="ko-KR"/>
        </w:rPr>
        <w:t xml:space="preserve"> </w:t>
      </w:r>
      <w:r w:rsidRPr="00786A54">
        <w:rPr>
          <w:rFonts w:hint="eastAsia"/>
          <w:szCs w:val="24"/>
          <w:lang w:eastAsia="ko-KR"/>
        </w:rPr>
        <w:t>도울</w:t>
      </w:r>
      <w:r w:rsidRPr="00786A54">
        <w:rPr>
          <w:rFonts w:hint="eastAsia"/>
          <w:szCs w:val="24"/>
          <w:lang w:eastAsia="ko-KR"/>
        </w:rPr>
        <w:t xml:space="preserve"> </w:t>
      </w:r>
      <w:r w:rsidRPr="00786A54">
        <w:rPr>
          <w:rFonts w:hint="eastAsia"/>
          <w:szCs w:val="24"/>
          <w:lang w:eastAsia="ko-KR"/>
        </w:rPr>
        <w:t>변수</w:t>
      </w:r>
    </w:p>
    <w:p w:rsidR="00EF1AB0" w:rsidRPr="00D6407C" w:rsidRDefault="00EF1AB0" w:rsidP="00EF1AB0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="005B1A2F">
        <w:rPr>
          <w:rFonts w:hint="eastAsia"/>
          <w:bCs/>
          <w:sz w:val="24"/>
          <w:lang w:eastAsia="ko-KR"/>
        </w:rPr>
        <w:t xml:space="preserve"> : func_run(char *start,int *reg_list)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224D53" w:rsidRPr="00224D53" w:rsidRDefault="00224D53" w:rsidP="00224D53">
      <w:pPr>
        <w:rPr>
          <w:rFonts w:hint="eastAsia"/>
          <w:lang w:eastAsia="ko-KR"/>
        </w:rPr>
      </w:pP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넘겨받아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 xml:space="preserve">. 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F1AB0" w:rsidRPr="00224D53" w:rsidRDefault="00224D53" w:rsidP="00224D53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224D53">
        <w:rPr>
          <w:rFonts w:hint="eastAsia"/>
          <w:szCs w:val="24"/>
          <w:lang w:eastAsia="ko-KR"/>
        </w:rPr>
        <w:t xml:space="preserve">int mark : </w:t>
      </w:r>
      <w:r w:rsidRPr="00224D53">
        <w:rPr>
          <w:rFonts w:hint="eastAsia"/>
          <w:szCs w:val="24"/>
          <w:lang w:eastAsia="ko-KR"/>
        </w:rPr>
        <w:t>문장을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나누기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위해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사용되는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변수</w:t>
      </w:r>
    </w:p>
    <w:p w:rsidR="00224D53" w:rsidRPr="00224D53" w:rsidRDefault="00224D53" w:rsidP="00224D53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224D53">
        <w:rPr>
          <w:rFonts w:hint="eastAsia"/>
          <w:szCs w:val="24"/>
          <w:lang w:eastAsia="ko-KR"/>
        </w:rPr>
        <w:t xml:space="preserve">int format : </w:t>
      </w:r>
      <w:r w:rsidRPr="00224D53">
        <w:rPr>
          <w:szCs w:val="24"/>
          <w:lang w:eastAsia="ko-KR"/>
        </w:rPr>
        <w:t>mnemonic</w:t>
      </w:r>
      <w:r w:rsidRPr="00224D53">
        <w:rPr>
          <w:rFonts w:hint="eastAsia"/>
          <w:szCs w:val="24"/>
          <w:lang w:eastAsia="ko-KR"/>
        </w:rPr>
        <w:t>의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szCs w:val="24"/>
          <w:lang w:eastAsia="ko-KR"/>
        </w:rPr>
        <w:t>format</w:t>
      </w:r>
      <w:r w:rsidRPr="00224D53">
        <w:rPr>
          <w:rFonts w:hint="eastAsia"/>
          <w:szCs w:val="24"/>
          <w:lang w:eastAsia="ko-KR"/>
        </w:rPr>
        <w:t>을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저장하는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변수</w:t>
      </w:r>
    </w:p>
    <w:p w:rsidR="00224D53" w:rsidRPr="00224D53" w:rsidRDefault="00224D53" w:rsidP="00224D53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224D53">
        <w:rPr>
          <w:rFonts w:hint="eastAsia"/>
          <w:szCs w:val="24"/>
          <w:lang w:eastAsia="ko-KR"/>
        </w:rPr>
        <w:t>int ni,xbpe : format 3,4</w:t>
      </w:r>
      <w:r w:rsidRPr="00224D53">
        <w:rPr>
          <w:rFonts w:hint="eastAsia"/>
          <w:szCs w:val="24"/>
          <w:lang w:eastAsia="ko-KR"/>
        </w:rPr>
        <w:t>에서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szCs w:val="24"/>
          <w:lang w:eastAsia="ko-KR"/>
        </w:rPr>
        <w:t>ni</w:t>
      </w:r>
      <w:r w:rsidRPr="00224D53">
        <w:rPr>
          <w:rFonts w:hint="eastAsia"/>
          <w:szCs w:val="24"/>
          <w:lang w:eastAsia="ko-KR"/>
        </w:rPr>
        <w:t>와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szCs w:val="24"/>
          <w:lang w:eastAsia="ko-KR"/>
        </w:rPr>
        <w:t>xbpe</w:t>
      </w:r>
      <w:r w:rsidRPr="00224D53">
        <w:rPr>
          <w:rFonts w:hint="eastAsia"/>
          <w:szCs w:val="24"/>
          <w:lang w:eastAsia="ko-KR"/>
        </w:rPr>
        <w:t>값을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담고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있는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변수</w:t>
      </w:r>
    </w:p>
    <w:p w:rsidR="00224D53" w:rsidRPr="00224D53" w:rsidRDefault="00224D53" w:rsidP="00224D53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224D53">
        <w:rPr>
          <w:rFonts w:hint="eastAsia"/>
          <w:szCs w:val="24"/>
          <w:lang w:eastAsia="ko-KR"/>
        </w:rPr>
        <w:t xml:space="preserve">int reg1,reg2 : </w:t>
      </w:r>
      <w:r w:rsidRPr="00224D53">
        <w:rPr>
          <w:rFonts w:hint="eastAsia"/>
          <w:szCs w:val="24"/>
          <w:lang w:eastAsia="ko-KR"/>
        </w:rPr>
        <w:t>몇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번째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레지스터인지에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대한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정보를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담고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있는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변수</w:t>
      </w:r>
    </w:p>
    <w:p w:rsidR="00224D53" w:rsidRPr="00224D53" w:rsidRDefault="00224D53" w:rsidP="00224D53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224D53">
        <w:rPr>
          <w:rFonts w:hint="eastAsia"/>
          <w:szCs w:val="24"/>
          <w:lang w:eastAsia="ko-KR"/>
        </w:rPr>
        <w:t xml:space="preserve">char opcode[5], mnemo[10], addr[10] : </w:t>
      </w:r>
      <w:r w:rsidRPr="00224D53">
        <w:rPr>
          <w:rFonts w:hint="eastAsia"/>
          <w:szCs w:val="24"/>
          <w:lang w:eastAsia="ko-KR"/>
        </w:rPr>
        <w:t>각각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szCs w:val="24"/>
          <w:lang w:eastAsia="ko-KR"/>
        </w:rPr>
        <w:t>opcode, mnemonic, address</w:t>
      </w:r>
      <w:r w:rsidRPr="00224D53">
        <w:rPr>
          <w:rFonts w:hint="eastAsia"/>
          <w:szCs w:val="24"/>
          <w:lang w:eastAsia="ko-KR"/>
        </w:rPr>
        <w:t>에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대한</w:t>
      </w:r>
      <w:r w:rsidRPr="00224D53">
        <w:rPr>
          <w:rFonts w:hint="eastAsia"/>
          <w:szCs w:val="24"/>
          <w:lang w:eastAsia="ko-KR"/>
        </w:rPr>
        <w:t xml:space="preserve"> </w:t>
      </w:r>
      <w:r w:rsidRPr="00224D53">
        <w:rPr>
          <w:rFonts w:hint="eastAsia"/>
          <w:szCs w:val="24"/>
          <w:lang w:eastAsia="ko-KR"/>
        </w:rPr>
        <w:t>문자열</w:t>
      </w:r>
    </w:p>
    <w:p w:rsidR="00EF1AB0" w:rsidRPr="00D6407C" w:rsidRDefault="00EF1AB0" w:rsidP="00EF1AB0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5B1A2F">
        <w:rPr>
          <w:rFonts w:hint="eastAsia"/>
          <w:bCs/>
          <w:sz w:val="24"/>
          <w:lang w:eastAsia="ko-KR"/>
        </w:rPr>
        <w:t>void init_reg_list(int *a)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786A54" w:rsidRPr="00786A54" w:rsidRDefault="00786A54" w:rsidP="00786A54">
      <w:pPr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 w:rsidR="009360B9">
        <w:rPr>
          <w:rFonts w:hint="eastAsia"/>
          <w:lang w:eastAsia="ko-KR"/>
        </w:rPr>
        <w:t>목록들을</w:t>
      </w:r>
      <w:r w:rsidR="009360B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 xml:space="preserve">. </w:t>
      </w:r>
    </w:p>
    <w:p w:rsidR="00EF1AB0" w:rsidRDefault="00EF1AB0" w:rsidP="00EF1AB0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F1AB0" w:rsidRDefault="00EF1AB0" w:rsidP="00EF1AB0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없음</w:t>
      </w:r>
    </w:p>
    <w:p w:rsidR="009C30CF" w:rsidRPr="00D6407C" w:rsidRDefault="009C30CF" w:rsidP="009C30CF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>
        <w:rPr>
          <w:bCs/>
          <w:sz w:val="24"/>
          <w:lang w:eastAsia="ko-KR"/>
        </w:rPr>
        <w:t>int find_opcode(int opcode,char *)</w:t>
      </w:r>
    </w:p>
    <w:p w:rsidR="009C30CF" w:rsidRDefault="009C30CF" w:rsidP="009C30CF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9C30CF" w:rsidRPr="00786A54" w:rsidRDefault="009C30CF" w:rsidP="009C30C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op</w:t>
      </w:r>
      <w:r>
        <w:rPr>
          <w:lang w:eastAsia="ko-KR"/>
        </w:rPr>
        <w:t>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hashTable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 *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</w:p>
    <w:p w:rsidR="009C30CF" w:rsidRDefault="009C30CF" w:rsidP="009C30CF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9C30CF" w:rsidRPr="009C30CF" w:rsidRDefault="009C30CF" w:rsidP="009C30CF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9C30CF">
        <w:rPr>
          <w:rFonts w:hint="eastAsia"/>
          <w:szCs w:val="24"/>
          <w:lang w:eastAsia="ko-KR"/>
        </w:rPr>
        <w:t>int format : opcode</w:t>
      </w:r>
      <w:r w:rsidRPr="009C30CF">
        <w:rPr>
          <w:rFonts w:hint="eastAsia"/>
          <w:szCs w:val="24"/>
          <w:lang w:eastAsia="ko-KR"/>
        </w:rPr>
        <w:t>의</w:t>
      </w:r>
      <w:r w:rsidRPr="009C30CF">
        <w:rPr>
          <w:rFonts w:hint="eastAsia"/>
          <w:szCs w:val="24"/>
          <w:lang w:eastAsia="ko-KR"/>
        </w:rPr>
        <w:t xml:space="preserve"> format</w:t>
      </w:r>
      <w:r w:rsidRPr="009C30CF">
        <w:rPr>
          <w:rFonts w:hint="eastAsia"/>
          <w:szCs w:val="24"/>
          <w:lang w:eastAsia="ko-KR"/>
        </w:rPr>
        <w:t>을</w:t>
      </w:r>
      <w:r w:rsidRPr="009C30CF">
        <w:rPr>
          <w:rFonts w:hint="eastAsia"/>
          <w:szCs w:val="24"/>
          <w:lang w:eastAsia="ko-KR"/>
        </w:rPr>
        <w:t xml:space="preserve"> </w:t>
      </w:r>
      <w:r w:rsidRPr="009C30CF">
        <w:rPr>
          <w:rFonts w:hint="eastAsia"/>
          <w:szCs w:val="24"/>
          <w:lang w:eastAsia="ko-KR"/>
        </w:rPr>
        <w:t>저장하는</w:t>
      </w:r>
      <w:r w:rsidRPr="009C30CF">
        <w:rPr>
          <w:rFonts w:hint="eastAsia"/>
          <w:szCs w:val="24"/>
          <w:lang w:eastAsia="ko-KR"/>
        </w:rPr>
        <w:t xml:space="preserve"> </w:t>
      </w:r>
      <w:r w:rsidRPr="009C30CF">
        <w:rPr>
          <w:rFonts w:hint="eastAsia"/>
          <w:szCs w:val="24"/>
          <w:lang w:eastAsia="ko-KR"/>
        </w:rPr>
        <w:t>변수</w:t>
      </w:r>
    </w:p>
    <w:p w:rsidR="009C30CF" w:rsidRPr="009C30CF" w:rsidRDefault="009C30CF" w:rsidP="009C30CF">
      <w:pPr>
        <w:pStyle w:val="af7"/>
        <w:numPr>
          <w:ilvl w:val="0"/>
          <w:numId w:val="27"/>
        </w:numPr>
        <w:ind w:leftChars="0"/>
        <w:rPr>
          <w:szCs w:val="24"/>
          <w:lang w:eastAsia="ko-KR"/>
        </w:rPr>
      </w:pPr>
      <w:r w:rsidRPr="009C30CF">
        <w:rPr>
          <w:szCs w:val="24"/>
          <w:lang w:eastAsia="ko-KR"/>
        </w:rPr>
        <w:t xml:space="preserve">hashNode* tmp : </w:t>
      </w:r>
      <w:r w:rsidRPr="009C30CF">
        <w:rPr>
          <w:rFonts w:hint="eastAsia"/>
          <w:szCs w:val="24"/>
          <w:lang w:eastAsia="ko-KR"/>
        </w:rPr>
        <w:t>hashTable</w:t>
      </w:r>
      <w:r w:rsidRPr="009C30CF">
        <w:rPr>
          <w:rFonts w:hint="eastAsia"/>
          <w:szCs w:val="24"/>
          <w:lang w:eastAsia="ko-KR"/>
        </w:rPr>
        <w:t>을</w:t>
      </w:r>
      <w:r w:rsidRPr="009C30CF">
        <w:rPr>
          <w:rFonts w:hint="eastAsia"/>
          <w:szCs w:val="24"/>
          <w:lang w:eastAsia="ko-KR"/>
        </w:rPr>
        <w:t xml:space="preserve"> </w:t>
      </w:r>
      <w:r w:rsidRPr="009C30CF">
        <w:rPr>
          <w:rFonts w:hint="eastAsia"/>
          <w:szCs w:val="24"/>
          <w:lang w:eastAsia="ko-KR"/>
        </w:rPr>
        <w:t>조사하기</w:t>
      </w:r>
      <w:r w:rsidRPr="009C30CF">
        <w:rPr>
          <w:rFonts w:hint="eastAsia"/>
          <w:szCs w:val="24"/>
          <w:lang w:eastAsia="ko-KR"/>
        </w:rPr>
        <w:t xml:space="preserve"> </w:t>
      </w:r>
      <w:r w:rsidRPr="009C30CF">
        <w:rPr>
          <w:rFonts w:hint="eastAsia"/>
          <w:szCs w:val="24"/>
          <w:lang w:eastAsia="ko-KR"/>
        </w:rPr>
        <w:t>위한</w:t>
      </w:r>
      <w:r w:rsidRPr="009C30CF">
        <w:rPr>
          <w:rFonts w:hint="eastAsia"/>
          <w:szCs w:val="24"/>
          <w:lang w:eastAsia="ko-KR"/>
        </w:rPr>
        <w:t xml:space="preserve"> </w:t>
      </w:r>
      <w:r w:rsidRPr="009C30CF">
        <w:rPr>
          <w:rFonts w:hint="eastAsia"/>
          <w:szCs w:val="24"/>
          <w:lang w:eastAsia="ko-KR"/>
        </w:rPr>
        <w:t>노드</w:t>
      </w:r>
      <w:r w:rsidRPr="009C30CF">
        <w:rPr>
          <w:rFonts w:hint="eastAsia"/>
          <w:szCs w:val="24"/>
          <w:lang w:eastAsia="ko-KR"/>
        </w:rPr>
        <w:t xml:space="preserve"> </w:t>
      </w:r>
      <w:r w:rsidRPr="009C30CF">
        <w:rPr>
          <w:rFonts w:hint="eastAsia"/>
          <w:szCs w:val="24"/>
          <w:lang w:eastAsia="ko-KR"/>
        </w:rPr>
        <w:t>포인터</w:t>
      </w:r>
    </w:p>
    <w:p w:rsidR="009C30CF" w:rsidRPr="00D6407C" w:rsidRDefault="009C30CF" w:rsidP="00EF1AB0">
      <w:pPr>
        <w:ind w:left="720"/>
        <w:rPr>
          <w:rFonts w:hint="eastAsia"/>
          <w:sz w:val="24"/>
          <w:szCs w:val="24"/>
          <w:lang w:eastAsia="ko-KR"/>
        </w:rPr>
      </w:pPr>
    </w:p>
    <w:p w:rsidR="00564BC4" w:rsidRPr="00564BC4" w:rsidRDefault="00564BC4" w:rsidP="00564BC4">
      <w:pPr>
        <w:rPr>
          <w:rFonts w:hint="eastAsia"/>
          <w:lang w:eastAsia="ko-KR"/>
        </w:rPr>
      </w:pP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8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8"/>
    </w:p>
    <w:p w:rsidR="00177041" w:rsidRDefault="00E060DE" w:rsidP="00E060DE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int load_success</w:t>
      </w:r>
    </w:p>
    <w:p w:rsidR="00E060DE" w:rsidRDefault="00E060DE" w:rsidP="00E060DE">
      <w:pPr>
        <w:ind w:left="720"/>
        <w:rPr>
          <w:lang w:eastAsia="ko-KR"/>
        </w:rPr>
      </w:pPr>
      <w:r>
        <w:rPr>
          <w:rFonts w:hint="eastAsia"/>
          <w:lang w:eastAsia="ko-KR"/>
        </w:rPr>
        <w:t>load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bool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060DE" w:rsidRDefault="00E060DE" w:rsidP="00E060DE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i</w:t>
      </w:r>
      <w:r>
        <w:rPr>
          <w:bCs/>
          <w:sz w:val="24"/>
          <w:lang w:eastAsia="ko-KR"/>
        </w:rPr>
        <w:t>nt execute_start_addr</w:t>
      </w:r>
    </w:p>
    <w:p w:rsidR="00E060DE" w:rsidRDefault="00E060DE" w:rsidP="00E060DE">
      <w:pPr>
        <w:ind w:left="720"/>
        <w:rPr>
          <w:lang w:eastAsia="ko-KR"/>
        </w:rPr>
      </w:pPr>
      <w:r>
        <w:rPr>
          <w:rFonts w:hint="eastAsia"/>
          <w:lang w:eastAsia="ko-KR"/>
        </w:rPr>
        <w:t>run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</w:p>
    <w:p w:rsidR="00E060DE" w:rsidRDefault="00E060DE" w:rsidP="00E060DE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int prog_len[3]</w:t>
      </w:r>
    </w:p>
    <w:p w:rsidR="00E060DE" w:rsidRDefault="00E060DE" w:rsidP="00E060DE">
      <w:pPr>
        <w:ind w:left="720"/>
        <w:rPr>
          <w:lang w:eastAsia="ko-KR"/>
        </w:rPr>
      </w:pPr>
      <w:r>
        <w:rPr>
          <w:lang w:eastAsia="ko-KR"/>
        </w:rPr>
        <w:t xml:space="preserve">.obj file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</w:p>
    <w:p w:rsidR="00E060DE" w:rsidRDefault="00E060DE" w:rsidP="00E060DE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int R</w:t>
      </w:r>
      <w:r>
        <w:rPr>
          <w:bCs/>
          <w:sz w:val="24"/>
          <w:lang w:eastAsia="ko-KR"/>
        </w:rPr>
        <w:t>nodeNum[3]</w:t>
      </w:r>
    </w:p>
    <w:p w:rsidR="00E060DE" w:rsidRDefault="00E060DE" w:rsidP="00E060DE">
      <w:pPr>
        <w:ind w:left="720"/>
        <w:rPr>
          <w:lang w:eastAsia="ko-KR"/>
        </w:rPr>
      </w:pPr>
      <w:r>
        <w:rPr>
          <w:lang w:eastAsia="ko-KR"/>
        </w:rPr>
        <w:t xml:space="preserve">R record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extref symobl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E060DE" w:rsidRDefault="00E060DE" w:rsidP="00E060DE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u</w:t>
      </w:r>
      <w:r>
        <w:rPr>
          <w:bCs/>
          <w:sz w:val="24"/>
          <w:lang w:eastAsia="ko-KR"/>
        </w:rPr>
        <w:t>nsigned int progaddr;</w:t>
      </w:r>
    </w:p>
    <w:p w:rsidR="00E060DE" w:rsidRDefault="00E060DE" w:rsidP="00E060DE">
      <w:pPr>
        <w:ind w:left="720"/>
        <w:rPr>
          <w:lang w:eastAsia="ko-KR"/>
        </w:rPr>
      </w:pPr>
      <w:r>
        <w:rPr>
          <w:rFonts w:hint="eastAsia"/>
          <w:lang w:eastAsia="ko-KR"/>
        </w:rPr>
        <w:t>linking loader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load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)</w:t>
      </w:r>
    </w:p>
    <w:p w:rsidR="00E060DE" w:rsidRDefault="00E060DE" w:rsidP="00E060DE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int main_program</w:t>
      </w:r>
    </w:p>
    <w:p w:rsidR="00E060DE" w:rsidRDefault="00E060DE" w:rsidP="00E060DE">
      <w:pPr>
        <w:ind w:left="720"/>
        <w:rPr>
          <w:lang w:eastAsia="ko-KR"/>
        </w:rPr>
      </w:pPr>
      <w:r>
        <w:rPr>
          <w:lang w:eastAsia="ko-KR"/>
        </w:rPr>
        <w:t>linking loader</w:t>
      </w:r>
      <w:r>
        <w:rPr>
          <w:rFonts w:hint="eastAsia"/>
          <w:lang w:eastAsia="ko-KR"/>
        </w:rPr>
        <w:t>기능에서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 program</w:t>
      </w:r>
      <w:r>
        <w:rPr>
          <w:rFonts w:hint="eastAsia"/>
          <w:lang w:eastAsia="ko-KR"/>
        </w:rPr>
        <w:t>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</w:p>
    <w:p w:rsidR="00E060DE" w:rsidRPr="00E060DE" w:rsidRDefault="00E060DE" w:rsidP="00E060DE">
      <w:pPr>
        <w:ind w:left="720"/>
        <w:rPr>
          <w:lang w:eastAsia="ko-KR"/>
        </w:rPr>
      </w:pPr>
    </w:p>
    <w:p w:rsidR="00E060DE" w:rsidRPr="00E060DE" w:rsidRDefault="00E060DE" w:rsidP="00E060DE">
      <w:pPr>
        <w:ind w:left="720"/>
        <w:rPr>
          <w:lang w:eastAsia="ko-KR"/>
        </w:rPr>
      </w:pPr>
    </w:p>
    <w:p w:rsidR="00E060DE" w:rsidRPr="00E060DE" w:rsidRDefault="00E060DE" w:rsidP="00E060DE">
      <w:pPr>
        <w:rPr>
          <w:lang w:eastAsia="ko-KR"/>
        </w:rPr>
      </w:pPr>
    </w:p>
    <w:p w:rsidR="0083112C" w:rsidRDefault="00177041" w:rsidP="00177041">
      <w:pPr>
        <w:pStyle w:val="1"/>
        <w:rPr>
          <w:sz w:val="32"/>
          <w:lang w:eastAsia="ko-KR"/>
        </w:rPr>
      </w:pPr>
      <w:r w:rsidRPr="00177041">
        <w:rPr>
          <w:rFonts w:hint="eastAsia"/>
          <w:sz w:val="32"/>
          <w:lang w:eastAsia="ko-KR"/>
        </w:rPr>
        <w:t>코드</w:t>
      </w:r>
      <w:r w:rsidR="000779E2">
        <w:rPr>
          <w:rFonts w:hint="eastAsia"/>
          <w:sz w:val="32"/>
          <w:lang w:eastAsia="ko-KR"/>
        </w:rPr>
        <w:t xml:space="preserve"> (</w:t>
      </w:r>
      <w:r w:rsidR="000779E2">
        <w:rPr>
          <w:rFonts w:hint="eastAsia"/>
          <w:sz w:val="32"/>
          <w:lang w:eastAsia="ko-KR"/>
        </w:rPr>
        <w:t>새로</w:t>
      </w:r>
      <w:r w:rsidR="000779E2">
        <w:rPr>
          <w:rFonts w:hint="eastAsia"/>
          <w:sz w:val="32"/>
          <w:lang w:eastAsia="ko-KR"/>
        </w:rPr>
        <w:t xml:space="preserve"> </w:t>
      </w:r>
      <w:r w:rsidR="000779E2">
        <w:rPr>
          <w:rFonts w:hint="eastAsia"/>
          <w:sz w:val="32"/>
          <w:lang w:eastAsia="ko-KR"/>
        </w:rPr>
        <w:t>추가된</w:t>
      </w:r>
      <w:r w:rsidR="000779E2">
        <w:rPr>
          <w:rFonts w:hint="eastAsia"/>
          <w:sz w:val="32"/>
          <w:lang w:eastAsia="ko-KR"/>
        </w:rPr>
        <w:t xml:space="preserve"> </w:t>
      </w:r>
      <w:r w:rsidR="000779E2">
        <w:rPr>
          <w:rFonts w:hint="eastAsia"/>
          <w:sz w:val="32"/>
          <w:lang w:eastAsia="ko-KR"/>
        </w:rPr>
        <w:t>함수</w:t>
      </w:r>
      <w:r w:rsidR="000779E2">
        <w:rPr>
          <w:rFonts w:hint="eastAsia"/>
          <w:sz w:val="32"/>
          <w:lang w:eastAsia="ko-KR"/>
        </w:rPr>
        <w:t xml:space="preserve"> </w:t>
      </w:r>
      <w:r w:rsidR="000779E2">
        <w:rPr>
          <w:rFonts w:hint="eastAsia"/>
          <w:sz w:val="32"/>
          <w:lang w:eastAsia="ko-KR"/>
        </w:rPr>
        <w:t>위주</w:t>
      </w:r>
      <w:r w:rsidR="000779E2">
        <w:rPr>
          <w:rFonts w:hint="eastAsia"/>
          <w:sz w:val="32"/>
          <w:lang w:eastAsia="ko-KR"/>
        </w:rPr>
        <w:t>)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/* linking loader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pass1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기능을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담당하는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함수이다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. symbol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들을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조사하여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estable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생성한다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. symbol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관련하여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에러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발생시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return -1,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정상종료시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return 1*/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loader_pass1(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valid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*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file1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*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file2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*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file3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FILE *fp_read;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csaddr=progaddr;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//section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start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주소를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담을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변수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tmpStart,tmpLength,mark=0;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//mark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어디까지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읽었는지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기록하는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변수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sentence[100];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//.obj file code1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전체를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담는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변수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estab_node *tmpNode;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sentence_len=0;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i,res,flag;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tmp[30],tmp2[30];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 error=notError;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에러코드를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담을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변수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/*ESTAB initialization*/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for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(i=0;i&lt;3;i++){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ESTAB[i].next=NULL;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ESTAB[i].address=-1;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아직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node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개수가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없으므로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prog_len[i]=0;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for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(i=0;i&lt;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valid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;i++){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(i==0){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/* .obj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각각의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파일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열기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(!(fp_read=fopen(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file1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"r"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))){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"[ERROR] No files having such a name [%s]\n"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file1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return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-1;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else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(i==1){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(!(fp_read=fopen(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file2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"r"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))){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"[ERROR] No files having such a name [%s]\n"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file2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return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-1;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lastRenderedPageBreak/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else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(!(fp_read=fopen(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file3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"r"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))){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"[ERROR] No files having such a name [%s]\n"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file3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return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-1;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sentence[0]=0;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첫번째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초기화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/*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각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.obj file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H record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D record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읽고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처리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while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(fgets(sentence,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sizeof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(sentence),fp_read)){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//.obj file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한줄씩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읽어옴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mark=1;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시작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인덱스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초기화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/*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공백이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허용되지않는다다고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가정하고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.obj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파일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읽기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(strlen(sentence)&gt;1)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sentence[strlen(sentence)-1]=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'\0'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sentence_len=strlen(sentence);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switch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(sentence[0]) 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'H'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//1. H record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처리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(get_string_len6(sentence,tmp,&amp;mark,6,1)){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//prog name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get_string_len6(sentence,tmp2,&amp;mark,6,0);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//prog start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((tmpStart=string_to_number(tmp2,2))==-1){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//start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주소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오류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error=boundary;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else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(find_node_in_estab(tmp,tmpStart,i,2)==-1){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//H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노드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삽입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error=estab;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get_string_len6(sentence,tmp,&amp;mark,6,0);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//prog length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((tmpLength=string_to_number(tmp,2))==-1){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error=boundary;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else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prog_len[i]=tmpLength;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//length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저장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(strlen(sentence)==mark);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else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((get_string_len6(sentence,tmp,&amp;mark,strlen(sentence)-mark+1,0))==0);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else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{ error=tail;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;}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비정상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종료시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'D'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/*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문자열의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끝에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도달할때까지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(symbol,address)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쌍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읽기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flag=0;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//symbol,address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짝이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맞는지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검사하는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flag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while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((res=get_string_len6(sentence,tmp,&amp;mark,6,1))!=0 &amp;&amp; res!=-1){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////////////////////////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위에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조건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mark&lt;=sentence_len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으로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변경해야할수도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// symbol address get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((res=get_string_len6(sentence,tmp2,&amp;mark,6,0))==0 || res==-1){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error=get;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//symbol,address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짝이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맞지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않을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때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오류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발생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(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거의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없음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)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((tmpStart=string_to_number(tmp2,2))==-1){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error=boundary;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lastRenderedPageBreak/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else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(find_node_in_estab(tmp,tmpStart,i,1)==-1){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error=estab;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노드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삽입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or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에러발생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'E'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(get_string_len6(sentence,tmp,&amp;mark,6,0)==1){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(string_to_number(tmp,2))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//E000000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같이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주소가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있을때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main_program=i;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//main_program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으로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설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'R'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RnodeNum[i]=0;;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while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(mark&lt;=sentence_len){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((res=get_string_len6(sentence,tmp,&amp;mark,2,0))==0 || res==-1){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error=get;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((res=get_string_len6(sentence,tmp2,&amp;mark,6,1))==0 || res==-1){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error=get;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RnodeNum[i]++;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RnodeNum[i]+=1;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'T'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'M'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'.'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default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error=obj;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/*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에러코드가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존재하면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메세지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띄우고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종료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(break)*/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(error!=notError){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"[ERROR] 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switch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(error){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get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"Invalid object code format\n"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);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tail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"Too many arguments in object code\n"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);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boundary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"Number boundary error\n"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);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estab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"Symbol already exists in ESTAB\n"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);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obj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"Invalid record in object code\n"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default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delete_ESTAB();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생성된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estab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삭제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fclose(fp_read);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종료하기전에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file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닫기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return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-1;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fclose(fp_read);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/*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생성된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establ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address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값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조정해주기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lastRenderedPageBreak/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(main_program==-1) main_program=0;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//main program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없다면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그냥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0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으로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설정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tmpNode=&amp;ESTAB[main_program];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tmpNode-&gt;address += csaddr;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tmpNode=tmpNode-&gt;next;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while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(tmpNode!=NULL){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tmpNode-&gt;address += csaddr;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tmpNode=tmpNode-&gt;next;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csaddr += prog_len[main_program];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for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(i=0;i&lt;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valid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;i++){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(i==main_program)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continue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tmpNode=&amp;ESTAB[i];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tmpNode-&gt;address += csaddr;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tmpNode=tmpNode-&gt;next;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while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(tmpNode!=NULL){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tmpNode-&gt;address += csaddr;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tmpNode=tmpNode-&gt;next;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csaddr += prog_len[i];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return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1;</w:t>
      </w:r>
    </w:p>
    <w:p w:rsidR="003C16D5" w:rsidRPr="00E060DE" w:rsidRDefault="003C16D5" w:rsidP="003C16D5">
      <w:pPr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/* loader pass2. obj file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읽어서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가상메모리에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기록한다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. pass1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정상적으로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종료되었을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경우에만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pass2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실행된다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.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정상종료시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1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반환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,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에러발생시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-1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반환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loader_pass2(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memory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[][16],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valid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* 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file1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*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file2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*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file3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FILE* fp_read;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sentence[100];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//.obj file code 1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전체를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담는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변수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tmp[30],tmp2[30];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mark;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문장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분리에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쓰일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변수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(start index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저장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)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csaddr,code_length=0;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address_in_memory=0;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메모리에서의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위치를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저장하는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변수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i,j,tmpAddr,tmpLen,res;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row,col,sentence_len=0,add_addr=0;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//add_addr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M record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더해질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주소값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plus=True;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//M record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덧셈연산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진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int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total_len=0;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R_node* Rhead=NULL;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//'R' record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통해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형성될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index table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 error=notError;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 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에러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코드를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저장하는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enum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형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변수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estab_node* tmpNode;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* haha;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/* load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될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메모리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공간을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초기화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tmpLen=prog_len[0]+prog_len[1]+prog_len[2];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for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(i=progaddr;i&lt;progaddr+tmpLen;i++){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row=i/16;col=i%16;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memory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[row][col]=-1;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for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(i=0;i&lt;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valid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;i++){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/* .obj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각각의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파일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열기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(i==0)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lastRenderedPageBreak/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fp_read=fopen(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file1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"r"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else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(i==1)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fp_read=fopen(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file2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"r"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else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fp_read=fopen(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file3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"r"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csaddr=ESTAB[i].address;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//control section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시작주소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불러오기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/* .obj file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줄씩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읽어서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record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별로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명령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수행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while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(fgets(sentence,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sizeof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(sentence),fp_read)){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mark=1;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(strlen(sentence)&gt;1)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sentence[strlen(sentence)-1]=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'\0'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sentence_len=strlen(sentence);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문자열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길이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저장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switch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(sentence[0]){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'H'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//pass1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처리완료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'D'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//pass1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처리완료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'.'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해줄거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없음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'T'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get_string_len6(sentence,tmp,&amp;mark,6,0);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주소가져오기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((tmpAddr=string_to_number(tmp,2))==-1){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error=boundary;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get_string_len6(sentence,tmp,&amp;mark,2,0);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//code len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가져오기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((tmpLen=string_to_number(tmp,0))==-1){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error=boundary;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address_in_memory=csaddr+tmpAddr;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메모리상의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주소값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row=address_in_memory/16;col=address_in_memory%16;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/*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가상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메모리에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obj code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load 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for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(j=0;j&lt;tmpLen;j++,mark+=2){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tmp2[0]=sentence[mark];tmp2[1]=sentence[mark+1];tmp2[2]=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'\0'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res=string_to_number(tmp2,0);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memory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[row][col]=res;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address_in_memory++;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row=address_in_memory/16;col=address_in_memory%16;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/* .obj code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검사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뒤에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뭔가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남아있다면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error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(get_string_len6(sentence,tmp,&amp;mark,10,0)==-1){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error=tail;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;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'R'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//index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matching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되는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linkedlist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생성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ab/>
        <w:t>while((res=get_string_len6(sentence,tmp,&amp;mark,2,0))!=0 &amp;&amp; res!=-1){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/* R record node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저장을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위한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배열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동적할당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Rhead=(R_node*)malloc(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sizeof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(R_node)*RnodeNum[i]);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((tmpAddr=find_node_in_estab(ESTAB[i].symbol,0,0,3))==-1){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error=record;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Rhead[0].addr=tmpAddr;Rhead[0].index=0;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lastRenderedPageBreak/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/* R record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문장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계속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읽어들이기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while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(mark&lt;=sentence_len){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//////////////////////////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조건문수정해야될수도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((res=get_string_len6(sentence,tmp,&amp;mark,2,0))==0 || res==-1){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error=get;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//index get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((res=get_string_len6(sentence,tmp2,&amp;mark,6,1))==0 || res==-1){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//symbol get (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문장을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읽던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중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끝에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도달하거나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비정상종료시에는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에러임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)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error=get;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res=string_to_number(tmp,0);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//index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숫자로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변환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(res&gt;RnodeNum[i]){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error=idx;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/*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받아온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인덱스와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문자열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정보를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갖고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배열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생성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tmpAddr=find_node_in_estab(tmp2,0,0,3);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(tmpAddr==-1){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error=record;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찾는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symbol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없다면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error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else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{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//reference array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조사하는데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이미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존재하는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extref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일때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for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(j=0;j&lt;res-1;j++){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(Rhead[j].addr==tmpAddr){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error=already;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Rhead[res-1].addr=tmpAddr;Rhead[res-1].index=res-1;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//index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맞는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정보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주소와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함께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저장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'M'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plus=True;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//plus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변수값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초기화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get_string_len6(sentence,tmp,&amp;mark,6,0);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주소가져오기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((tmpAddr=string_to_number(tmp,2))==-1){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error=boundary;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 xml:space="preserve">get_string_len6(sentence,tmp,&amp;mark,2,0); 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바꿔야할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len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가져오기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((tmpLen=string_to_number(tmp,0))==-1){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error=boundary;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(sentence[mark]==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'-'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  plus=False;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//modification + or -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tmp[0]=sentence[mark+1];tmp[1]=sentence[mark+2];tmp[2]=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'\0'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res=string_to_number(tmp,0);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//reference index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(res&gt;RnodeNum[i] || res&lt;0){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유효하지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않은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index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에러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error=idx;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add_addr=Rhead[res-1].addr;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//reference number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참조해서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주소받기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address_in_memory=csaddr+tmpAddr;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메모리상의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주소값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lastRenderedPageBreak/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tmp2[0]=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'\0'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//tmp2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문자열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초기화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(tmp2=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바뀔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메모리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주소가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문자열형태로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)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for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(j=0;j&lt;3;j++){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가상메모리로부터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 3byte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받아오기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row=address_in_memory/16;col=address_in_memory%16;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sprintf(tmp,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"%02X"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,(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unsigned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char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memory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[row][col]);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strcat(tmp2,tmp);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address_in_memory++;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받아온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문자열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(3byte)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6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개의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char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tmp2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저장되어있음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((tmpLen==5 &amp;&amp; tmp2[1]==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'F'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 || (tmpLen==6 &amp;&amp; tmp2[0]==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'F'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)) {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보수문자열로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전환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twos_complement(tmp2);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sscanf(tmp2,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"%X"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,&amp;res);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문자열을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숫자로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res=(res*-1)-1;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else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sscanf(tmp2,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"%06X"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,&amp;res);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문자열을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숫자로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(plus)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res += add_addr;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//address modification(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주소륿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보정해줌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else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res -= add_addr;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sprintf(tmp,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"%06X"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,res);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//update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정수값을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16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진수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문자열로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변경하기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(strlen(tmp)==8)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만약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문자열로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바꿨는데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길이가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8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이라면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(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음수라면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)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{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memcpy(tmp,tmp+2,6);tmp[6]=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'\0'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다시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가상의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메모리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공간에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저장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address_in_memory=csaddr+tmpAddr;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for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(j=0;j&lt;3;j++){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row=address_in_memory/16;col=address_in_memory%16;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tmp2[0]=tmp[j*2];tmp2[1]=tmp[j*2+1];tmp2[2]=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'\0'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res=string_to_number(tmp2,0);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memory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[row][col]=res;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address_in_memory++;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'E'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//program execution start addr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설정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(sentence_len&gt;1){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get_string_len6(sentence,tmp,&amp;mark,6,0);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((tmpAddr=string_to_number(tmp,2))==-1){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error=boundary;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execute_start_addr=tmpAddr+progaddr;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default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lastRenderedPageBreak/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error=obj;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(error!=notError){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//////////////////////pass1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에러코드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위치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수정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"[ERROR] 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switch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(error){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get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"Invalid object code format\n"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);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tail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"Too many arguments in object code\n"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);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boundary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"Number boundary error\n"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);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estab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"Symbol already exists in ESTABLE\n"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);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record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"No such a symbol in ESTABLE\n"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obj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"Invalid record in object code\n"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);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already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"Already existing EXTREF\n"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case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idx : 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"Invalid index in R record\n"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default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: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break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/*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비정상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종료시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fclose, free,delete_ESTAB &amp;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메모리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초기화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delete_ESTAB();free(Rhead);fclose(fp_read);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init_memory(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memory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);prog_length=0;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return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-1;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/* R record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를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통해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동적할당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R head free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해주기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*/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fclose(fp_read);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만약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중간에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에러가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발생해서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종료할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경우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fclose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꼭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해주기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`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////////////////////////////////////////////////////////////////////////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/*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파일에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에러가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없다면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 ESTAB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출력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. main program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이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먼저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출력되도록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! */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"control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symbol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address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length\n"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"section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name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 xml:space="preserve">  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"--------------------------------------------------------\n"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//main program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출력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tmpNode=&amp;ESTAB[main_program];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"%s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%04X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%04X\n"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,tmpNode-&gt;symbol,tmpNode-&gt;address,prog_len[main_program]);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tmpNode=tmpNode-&gt;next;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while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(tmpNode!=NULL){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%s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%04X\n"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,tmpNode-&gt;symbol,tmpNode-&gt;address);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tmpNode=tmpNode-&gt;next;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total_len += prog_len[main_program];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 xml:space="preserve">//sub routine 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출력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for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(i=0;i&lt;</w:t>
      </w:r>
      <w:r w:rsidRPr="00E060DE">
        <w:rPr>
          <w:rFonts w:ascii="Times" w:eastAsia="돋움체" w:hAnsi="Times" w:cs="돋움체"/>
          <w:color w:val="808080"/>
          <w:sz w:val="19"/>
          <w:szCs w:val="19"/>
          <w:lang w:eastAsia="ko-KR"/>
        </w:rPr>
        <w:t>valid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;i++){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if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(i==main_program) </w:t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continue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tmpNode=&amp;ESTAB[i];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"%s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%04X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%04X\n"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,tmpNode-&gt;symbol,tmpNode-&gt;address,prog_len[i]);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tmpNode=tmpNode-&gt;next;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while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(tmpNode!=NULL){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%s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%04X\n"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,tmpNode-&gt;symbol,tmpNode-&gt;address);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tmpNode=tmpNode-&gt;next;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total_len+=prog_len[i];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lastRenderedPageBreak/>
        <w:tab/>
        <w:t>}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"--------------------------------------------------------\n"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printf(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>"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 xml:space="preserve">total length </w:t>
      </w:r>
      <w:r w:rsidRPr="00E060DE">
        <w:rPr>
          <w:rFonts w:ascii="Times" w:eastAsia="돋움체" w:hAnsi="Times" w:cs="돋움체"/>
          <w:color w:val="A31515"/>
          <w:sz w:val="19"/>
          <w:szCs w:val="19"/>
          <w:lang w:eastAsia="ko-KR"/>
        </w:rPr>
        <w:tab/>
        <w:t>%04X\n"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,total_len); 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>////////////////////////////////////////////////////////////////////////</w:t>
      </w:r>
      <w:r w:rsidRPr="00E060DE">
        <w:rPr>
          <w:rFonts w:ascii="Times" w:eastAsia="돋움체" w:hAnsi="Times" w:cs="돋움체"/>
          <w:color w:val="008000"/>
          <w:sz w:val="19"/>
          <w:szCs w:val="19"/>
          <w:lang w:eastAsia="ko-KR"/>
        </w:rPr>
        <w:tab/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prog_length=total_len;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delete_ESTAB();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  <w:t>free(Rhead);</w:t>
      </w:r>
    </w:p>
    <w:p w:rsidR="003C16D5" w:rsidRPr="00E060DE" w:rsidRDefault="003C16D5" w:rsidP="003C16D5">
      <w:pPr>
        <w:autoSpaceDE w:val="0"/>
        <w:autoSpaceDN w:val="0"/>
        <w:adjustRightInd w:val="0"/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ab/>
      </w:r>
      <w:r w:rsidRPr="00E060DE">
        <w:rPr>
          <w:rFonts w:ascii="Times" w:eastAsia="돋움체" w:hAnsi="Times" w:cs="돋움체"/>
          <w:color w:val="0000FF"/>
          <w:sz w:val="19"/>
          <w:szCs w:val="19"/>
          <w:lang w:eastAsia="ko-KR"/>
        </w:rPr>
        <w:t>return</w:t>
      </w: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 xml:space="preserve"> 1;</w:t>
      </w:r>
    </w:p>
    <w:p w:rsidR="009C30CF" w:rsidRDefault="003C16D5" w:rsidP="003C16D5">
      <w:pPr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  <w:r w:rsidRPr="00E060DE">
        <w:rPr>
          <w:rFonts w:ascii="Times" w:eastAsia="돋움체" w:hAnsi="Times" w:cs="돋움체"/>
          <w:color w:val="000000"/>
          <w:sz w:val="19"/>
          <w:szCs w:val="19"/>
          <w:lang w:eastAsia="ko-KR"/>
        </w:rPr>
        <w:t>}</w:t>
      </w:r>
    </w:p>
    <w:p w:rsidR="009C30CF" w:rsidRDefault="009C30CF" w:rsidP="003C16D5">
      <w:pPr>
        <w:spacing w:line="240" w:lineRule="auto"/>
        <w:rPr>
          <w:rFonts w:ascii="Times" w:eastAsia="돋움체" w:hAnsi="Times" w:cs="돋움체"/>
          <w:color w:val="000000"/>
          <w:sz w:val="19"/>
          <w:szCs w:val="19"/>
          <w:lang w:eastAsia="ko-KR"/>
        </w:rPr>
      </w:pP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/*start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주소와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end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주소에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해당하는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만큼의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코드를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메모리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공간에서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읽어서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동작을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수행시킨다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. */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int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func_run(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char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*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objcode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,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int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*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int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mark=0;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문장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끊어읽는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시작위치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기록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int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len=strlen(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objcode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int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res,format;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int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ni=0,xbpe=0;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int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reg1,reg2,flag;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char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opcode[5],mnemo[10],addr[10],mode;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Register r;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ERROR error=notError;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for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(mark=0;mark&lt;len;mark+=(format*2)){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opcode[0]=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objcode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[mark];opcode[1]=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objcode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[mark+1];opcode[2]=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'\0'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//opcode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받기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sscanf(opcode,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"%X"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,&amp;res);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//opcode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가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hexa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형태로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변형된후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저장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ni=res%4;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//1,2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번째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bit (opcode+ni)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(ni==0 || !strcmp(opcode,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"FF\0"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format=3;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continue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opcode[0]=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objcode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[mark+2];opcode[1]=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'\0'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sscanf(opcode,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"%X"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,&amp;xbpe);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//3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번째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bit(xbpe)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((format=find_opcode(res-ni,mnemo))==-1){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error=mnemonic;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printf(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"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ab/>
        <w:t>[mnemonic : %s]\n"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,mnemo);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(format==3 &amp;&amp; xbpe==1)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//extended format(4)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format=4;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[8] += format;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//PC register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갱신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/* format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별로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처리해주기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(target Address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설정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)*/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(format==3 || format==4){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(format==3){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memcpy(addr,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objcode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+mark+3,3);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addr[3]=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'\0'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(format==4){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memcpy(addr,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objcode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+mark+3,5);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addr[5]=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'\0'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sscanf(addr,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"%X"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,&amp;res);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//res=target address(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보정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전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)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(xbpe==2)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lastRenderedPageBreak/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 xml:space="preserve">res += 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[8];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//PC relative mode(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보정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후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)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(xbpe==4)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 xml:space="preserve">res += 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[3];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//BASE relative mode(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보정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후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)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(xbpe==10)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res += (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[8]+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[1]);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//index+PC relative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(xbpe==12)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res += (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[3]+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[1]);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//index+Base relative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(format==2){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reg1=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objcode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[mark+2]-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'0'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reg2=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objcode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[mark+3]-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'0'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/*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명령어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별로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기능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처리하기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*/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mode=mnemo[0];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(mode==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'L'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//1. Load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명령어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flag=True;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switch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(mnemo[2]){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//LDA,LDB,LDCH,LDL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등등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case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'A'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: r=A;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case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'B'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: r=B;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case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'C'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: r=A;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case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'L'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: r=L;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case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'S'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: r=S;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case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'T'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: r=T;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case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'X'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: r=X;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default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: flag=False;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(flag)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[r]=res;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//register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에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address load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(mode==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'T'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//2. TIX, TIXR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명령어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r=X;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[r]++;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(mode==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'R'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//3. RMO, RSUB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명령어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switch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(mnemo[1]){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case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'M'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: 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[reg2]=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[reg1];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case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'S'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: r=L;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[8]=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[r];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;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//PC &lt;- L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(mode==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'O'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//4. OR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명렁어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r=A;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[r] = (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[r] | res);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(!strcmp(mnemo,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"CLEAR"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))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//5. CLEAR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명령어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[reg1]=0;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(mode==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'J'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//6. J,JEQ,JGT,JSUB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명령어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ab/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(mnemo[1]==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'S'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//JSUB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의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경우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r=L;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[r]=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[8];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//L&lt;-PC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[8]=res;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//PC&lt;-memory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//J,JEQ,JGT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의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경우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lastRenderedPageBreak/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[8]=res;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(mode==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'A'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//7.ADD, ADDR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명령어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(strlen(mnemo)==4 &amp;&amp; mnemo[3]==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'R'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//ADDR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[reg2] += 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[reg1];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(strlen(mnemo)==3){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//ADD,AND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(mnemo[1]==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'D'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r=A;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[r] += res;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r=A;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[r]= 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[r] &amp; res;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(mode==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'D'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//8.DIV , DIVR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(strlen(mnemo)==3){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(res!=0){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r=A;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[r] /= res;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(strlen(mnemo)==4){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(mnemo[3]==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'R'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[reg2] /= 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[reg1];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(mode==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'M'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//9.MUL,MULR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(strlen(mnemo)==3){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r=A;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[r] *= res;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(strlen(mnemo)==4){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(mnemo[3]==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'R'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[reg2] *= 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[reg1];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(mode==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'S'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//10.SUB,SUBR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(strlen(mnemo)==3){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r=A;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[r] -= res;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else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(strlen(mnemo)==4){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(mnemo[3]==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'R'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[reg2] -= 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reg_list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[reg1];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//11.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나머지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명령어는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처리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X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/*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명령어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기능처리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종료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*/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/*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에러코드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정리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*/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if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(error!=notError){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printf(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"[ERROR] "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switch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(error){ 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case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obj : printf(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"Invalid object code\n"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);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case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mnemonic : printf(</w:t>
      </w:r>
      <w:r w:rsidRPr="009C30CF">
        <w:rPr>
          <w:rFonts w:ascii="Times" w:eastAsia="돋움체" w:hAnsi="Times" w:cs="Times"/>
          <w:color w:val="A31515"/>
          <w:sz w:val="19"/>
          <w:szCs w:val="19"/>
          <w:lang w:eastAsia="ko-KR"/>
        </w:rPr>
        <w:t>"No such a mnemonic\n"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);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default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: 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break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return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-1;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/* register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값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>갱신해주기</w:t>
      </w:r>
      <w:r w:rsidRPr="009C30CF">
        <w:rPr>
          <w:rFonts w:ascii="Times" w:eastAsia="돋움체" w:hAnsi="Times" w:cs="Times"/>
          <w:color w:val="008000"/>
          <w:sz w:val="19"/>
          <w:szCs w:val="19"/>
          <w:lang w:eastAsia="ko-KR"/>
        </w:rPr>
        <w:t xml:space="preserve">  */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return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1;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}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void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init_reg_list(</w:t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int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*</w:t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a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){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int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 xml:space="preserve"> i;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FF"/>
          <w:sz w:val="19"/>
          <w:szCs w:val="19"/>
          <w:lang w:eastAsia="ko-KR"/>
        </w:rPr>
        <w:t>for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(i=0;i&lt;10;i++)</w:t>
      </w:r>
    </w:p>
    <w:p w:rsidR="009C30CF" w:rsidRPr="009C30CF" w:rsidRDefault="009C30CF" w:rsidP="009C30CF">
      <w:pPr>
        <w:autoSpaceDE w:val="0"/>
        <w:autoSpaceDN w:val="0"/>
        <w:adjustRightInd w:val="0"/>
        <w:spacing w:line="240" w:lineRule="auto"/>
        <w:rPr>
          <w:rFonts w:ascii="Times" w:eastAsia="돋움체" w:hAnsi="Times" w:cs="Times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ab/>
      </w:r>
      <w:r w:rsidRPr="009C30CF">
        <w:rPr>
          <w:rFonts w:ascii="Times" w:eastAsia="돋움체" w:hAnsi="Times" w:cs="Times"/>
          <w:color w:val="808080"/>
          <w:sz w:val="19"/>
          <w:szCs w:val="19"/>
          <w:lang w:eastAsia="ko-KR"/>
        </w:rPr>
        <w:t>a</w:t>
      </w: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[i]=0;</w:t>
      </w:r>
    </w:p>
    <w:p w:rsidR="003C16D5" w:rsidRPr="006825F7" w:rsidRDefault="009C30CF" w:rsidP="006825F7">
      <w:pPr>
        <w:widowControl/>
        <w:spacing w:line="240" w:lineRule="auto"/>
        <w:rPr>
          <w:rFonts w:ascii="Times" w:eastAsia="돋움체" w:hAnsi="Times" w:cs="돋움체" w:hint="eastAsia"/>
          <w:color w:val="000000"/>
          <w:sz w:val="19"/>
          <w:szCs w:val="19"/>
          <w:lang w:eastAsia="ko-KR"/>
        </w:rPr>
      </w:pPr>
      <w:r w:rsidRPr="009C30CF">
        <w:rPr>
          <w:rFonts w:ascii="Times" w:eastAsia="돋움체" w:hAnsi="Times" w:cs="Times"/>
          <w:color w:val="000000"/>
          <w:sz w:val="19"/>
          <w:szCs w:val="19"/>
          <w:lang w:eastAsia="ko-KR"/>
        </w:rPr>
        <w:t>}</w:t>
      </w:r>
    </w:p>
    <w:p w:rsidR="00177041" w:rsidRDefault="00177041" w:rsidP="00177041">
      <w:pPr>
        <w:pStyle w:val="1"/>
        <w:rPr>
          <w:sz w:val="32"/>
          <w:lang w:eastAsia="ko-KR"/>
        </w:rPr>
      </w:pPr>
      <w:r w:rsidRPr="00177041">
        <w:rPr>
          <w:rFonts w:hint="eastAsia"/>
          <w:sz w:val="32"/>
          <w:lang w:eastAsia="ko-KR"/>
        </w:rPr>
        <w:t>기타</w:t>
      </w:r>
    </w:p>
    <w:p w:rsidR="00041C30" w:rsidRDefault="00041C30" w:rsidP="00041C30">
      <w:pPr>
        <w:ind w:left="720"/>
        <w:rPr>
          <w:lang w:eastAsia="ko-KR"/>
        </w:rPr>
      </w:pPr>
      <w:r>
        <w:rPr>
          <w:lang w:eastAsia="ko-KR"/>
        </w:rPr>
        <w:t xml:space="preserve">6.1. </w:t>
      </w:r>
      <w:r>
        <w:rPr>
          <w:rFonts w:hint="eastAsia"/>
          <w:lang w:eastAsia="ko-KR"/>
        </w:rPr>
        <w:t>추가구현</w:t>
      </w:r>
    </w:p>
    <w:p w:rsidR="00041C30" w:rsidRDefault="00041C30" w:rsidP="00041C30">
      <w:pPr>
        <w:ind w:left="720"/>
        <w:rPr>
          <w:lang w:eastAsia="ko-KR"/>
        </w:rPr>
      </w:pPr>
    </w:p>
    <w:p w:rsidR="00272283" w:rsidRDefault="00272283" w:rsidP="00272283">
      <w:pPr>
        <w:pStyle w:val="af7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linking loader ) </w:t>
      </w:r>
      <w:r>
        <w:rPr>
          <w:lang w:eastAsia="ko-KR"/>
        </w:rPr>
        <w:t>main program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</w:p>
    <w:p w:rsidR="00B52790" w:rsidRDefault="00B52790" w:rsidP="005F3730">
      <w:pPr>
        <w:pStyle w:val="af7"/>
        <w:ind w:leftChars="0" w:left="760"/>
        <w:rPr>
          <w:lang w:eastAsia="ko-KR"/>
        </w:rPr>
      </w:pPr>
    </w:p>
    <w:p w:rsidR="00B52790" w:rsidRDefault="00272283" w:rsidP="00695D8E">
      <w:pPr>
        <w:pStyle w:val="af7"/>
        <w:ind w:leftChars="0" w:left="760"/>
        <w:rPr>
          <w:lang w:eastAsia="ko-KR"/>
        </w:rPr>
      </w:pPr>
      <w:r>
        <w:rPr>
          <w:lang w:eastAsia="ko-KR"/>
        </w:rPr>
        <w:t xml:space="preserve">ex) loader progc.obj progb.obj proga.obj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main program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 w:rsidR="002F0D42">
        <w:rPr>
          <w:lang w:eastAsia="ko-KR"/>
        </w:rPr>
        <w:t xml:space="preserve">. </w:t>
      </w:r>
      <w:r w:rsidR="002F0D42">
        <w:rPr>
          <w:rFonts w:hint="eastAsia"/>
          <w:lang w:eastAsia="ko-KR"/>
        </w:rPr>
        <w:t>즉</w:t>
      </w:r>
      <w:r w:rsidR="002F0D42">
        <w:rPr>
          <w:lang w:eastAsia="ko-KR"/>
        </w:rPr>
        <w:t>, A-C-B</w:t>
      </w:r>
      <w:r w:rsidR="002F0D42">
        <w:rPr>
          <w:rFonts w:hint="eastAsia"/>
          <w:lang w:eastAsia="ko-KR"/>
        </w:rPr>
        <w:t>순서대로</w:t>
      </w:r>
      <w:r w:rsidR="002F0D42">
        <w:rPr>
          <w:rFonts w:hint="eastAsia"/>
          <w:lang w:eastAsia="ko-KR"/>
        </w:rPr>
        <w:t xml:space="preserve"> </w:t>
      </w:r>
      <w:r w:rsidR="002F0D42">
        <w:rPr>
          <w:rFonts w:hint="eastAsia"/>
          <w:lang w:eastAsia="ko-KR"/>
        </w:rPr>
        <w:t>메모리상에</w:t>
      </w:r>
      <w:r w:rsidR="002F0D42">
        <w:rPr>
          <w:rFonts w:hint="eastAsia"/>
          <w:lang w:eastAsia="ko-KR"/>
        </w:rPr>
        <w:t xml:space="preserve"> </w:t>
      </w:r>
      <w:r w:rsidR="002F0D42">
        <w:rPr>
          <w:lang w:eastAsia="ko-KR"/>
        </w:rPr>
        <w:t>loade</w:t>
      </w:r>
      <w:r w:rsidR="002F0D42">
        <w:rPr>
          <w:rFonts w:hint="eastAsia"/>
          <w:lang w:eastAsia="ko-KR"/>
        </w:rPr>
        <w:t>된다</w:t>
      </w:r>
      <w:r w:rsidR="00B52790">
        <w:rPr>
          <w:rFonts w:hint="eastAsia"/>
          <w:lang w:eastAsia="ko-KR"/>
        </w:rPr>
        <w:t>.</w:t>
      </w:r>
    </w:p>
    <w:p w:rsidR="002F0D42" w:rsidRDefault="002F0D42" w:rsidP="00272283">
      <w:pPr>
        <w:pStyle w:val="af7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ex) loader progb.obj progc.obj proga.obj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A-B-C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:rsidR="00272283" w:rsidRDefault="00272283" w:rsidP="00272283">
      <w:pPr>
        <w:pStyle w:val="af7"/>
        <w:ind w:leftChars="0" w:left="760"/>
        <w:rPr>
          <w:lang w:eastAsia="ko-KR"/>
        </w:rPr>
      </w:pPr>
    </w:p>
    <w:p w:rsidR="00064DB2" w:rsidRDefault="005F5DAB" w:rsidP="00064DB2">
      <w:pPr>
        <w:pStyle w:val="af7"/>
        <w:keepNext/>
        <w:ind w:leftChars="0" w:left="760"/>
        <w:jc w:val="center"/>
      </w:pPr>
      <w:r>
        <w:rPr>
          <w:rFonts w:hint="eastAsia"/>
          <w:noProof/>
          <w:lang w:eastAsia="ko-KR"/>
        </w:rPr>
        <w:drawing>
          <wp:inline distT="0" distB="0" distL="0" distR="0">
            <wp:extent cx="4465707" cy="272057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B2" w:rsidRDefault="00064DB2" w:rsidP="00064DB2">
      <w:pPr>
        <w:pStyle w:val="af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17B5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loa</w:t>
      </w:r>
      <w:r>
        <w:t>der progc.obj progb.obj proga.obj</w:t>
      </w:r>
    </w:p>
    <w:p w:rsidR="006A17B5" w:rsidRPr="006A17B5" w:rsidRDefault="006A17B5" w:rsidP="006A17B5">
      <w:pPr>
        <w:rPr>
          <w:lang w:eastAsia="ko-KR"/>
        </w:rPr>
      </w:pPr>
    </w:p>
    <w:p w:rsidR="00064DB2" w:rsidRDefault="005F5DAB" w:rsidP="00064DB2">
      <w:pPr>
        <w:pStyle w:val="af7"/>
        <w:keepNext/>
        <w:ind w:leftChars="0" w:left="760"/>
        <w:jc w:val="center"/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4259949" cy="334547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B2" w:rsidRDefault="00064DB2" w:rsidP="00064DB2">
      <w:pPr>
        <w:pStyle w:val="af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17B5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 xml:space="preserve">가상 메모리에 </w:t>
      </w:r>
      <w:r>
        <w:t>load</w:t>
      </w:r>
      <w:r>
        <w:rPr>
          <w:rFonts w:hint="eastAsia"/>
        </w:rPr>
        <w:t>된 정보</w:t>
      </w:r>
    </w:p>
    <w:p w:rsidR="006A17B5" w:rsidRDefault="005F5DAB" w:rsidP="006A17B5">
      <w:pPr>
        <w:pStyle w:val="af7"/>
        <w:keepNext/>
        <w:ind w:leftChars="0" w:left="760"/>
        <w:jc w:val="center"/>
      </w:pPr>
      <w:r>
        <w:rPr>
          <w:rFonts w:hint="eastAsia"/>
          <w:noProof/>
          <w:lang w:eastAsia="ko-KR"/>
        </w:rPr>
        <w:drawing>
          <wp:inline distT="0" distB="0" distL="0" distR="0">
            <wp:extent cx="4404742" cy="2911092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83" w:rsidRPr="00272283" w:rsidRDefault="006A17B5" w:rsidP="006A17B5">
      <w:pPr>
        <w:pStyle w:val="af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loader progb.obj progc.obj proga.obj</w:t>
      </w:r>
    </w:p>
    <w:sectPr w:rsidR="00272283" w:rsidRPr="00272283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F54" w:rsidRDefault="00380F54">
      <w:r>
        <w:separator/>
      </w:r>
    </w:p>
  </w:endnote>
  <w:endnote w:type="continuationSeparator" w:id="0">
    <w:p w:rsidR="00380F54" w:rsidRDefault="0038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ABE" w:rsidRDefault="00991AB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91ABE" w:rsidRDefault="00991AB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ABE" w:rsidRDefault="00991ABE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23929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991ABE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991ABE" w:rsidRDefault="00991ABE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991ABE" w:rsidRPr="00CE7811" w:rsidRDefault="00991ABE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991ABE" w:rsidRDefault="00991ABE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F54" w:rsidRDefault="00380F54">
      <w:r>
        <w:separator/>
      </w:r>
    </w:p>
  </w:footnote>
  <w:footnote w:type="continuationSeparator" w:id="0">
    <w:p w:rsidR="00380F54" w:rsidRDefault="00380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ABE" w:rsidRDefault="00991ABE">
    <w:pPr>
      <w:pStyle w:val="a7"/>
      <w:jc w:val="right"/>
      <w:rPr>
        <w:lang w:eastAsia="ko-KR"/>
      </w:rPr>
    </w:pPr>
  </w:p>
  <w:p w:rsidR="00991ABE" w:rsidRDefault="00991ABE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991ABE" w:rsidRDefault="00991ABE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ABE" w:rsidRDefault="00991ABE">
    <w:pPr>
      <w:pStyle w:val="a7"/>
      <w:rPr>
        <w:lang w:eastAsia="ko-KR"/>
      </w:rPr>
    </w:pPr>
  </w:p>
  <w:p w:rsidR="00991ABE" w:rsidRDefault="00991ABE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0C3878DB"/>
    <w:multiLevelType w:val="hybridMultilevel"/>
    <w:tmpl w:val="5CBAE538"/>
    <w:lvl w:ilvl="0" w:tplc="D74C05FE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425B2"/>
    <w:multiLevelType w:val="hybridMultilevel"/>
    <w:tmpl w:val="D15077C2"/>
    <w:lvl w:ilvl="0" w:tplc="FCAE5C00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8" w15:restartNumberingAfterBreak="0">
    <w:nsid w:val="38694B3B"/>
    <w:multiLevelType w:val="hybridMultilevel"/>
    <w:tmpl w:val="333A9CA2"/>
    <w:lvl w:ilvl="0" w:tplc="38C8B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346698"/>
    <w:multiLevelType w:val="hybridMultilevel"/>
    <w:tmpl w:val="D3261790"/>
    <w:lvl w:ilvl="0" w:tplc="602AC486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1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36723"/>
    <w:multiLevelType w:val="hybridMultilevel"/>
    <w:tmpl w:val="63D42BEA"/>
    <w:lvl w:ilvl="0" w:tplc="4572A424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B10514A"/>
    <w:multiLevelType w:val="hybridMultilevel"/>
    <w:tmpl w:val="98EC1578"/>
    <w:lvl w:ilvl="0" w:tplc="A7E6AA4C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8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2" w15:restartNumberingAfterBreak="0">
    <w:nsid w:val="707D369C"/>
    <w:multiLevelType w:val="multilevel"/>
    <w:tmpl w:val="36FE0B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00" w:hanging="1440"/>
      </w:pPr>
      <w:rPr>
        <w:rFonts w:hint="default"/>
      </w:rPr>
    </w:lvl>
  </w:abstractNum>
  <w:abstractNum w:abstractNumId="23" w15:restartNumberingAfterBreak="0">
    <w:nsid w:val="78C91077"/>
    <w:multiLevelType w:val="hybridMultilevel"/>
    <w:tmpl w:val="4912880A"/>
    <w:lvl w:ilvl="0" w:tplc="52ECA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4"/>
    <w:lvlOverride w:ilvl="0">
      <w:startOverride w:val="1"/>
    </w:lvlOverride>
  </w:num>
  <w:num w:numId="3">
    <w:abstractNumId w:val="24"/>
  </w:num>
  <w:num w:numId="4">
    <w:abstractNumId w:val="13"/>
  </w:num>
  <w:num w:numId="5">
    <w:abstractNumId w:val="1"/>
  </w:num>
  <w:num w:numId="6">
    <w:abstractNumId w:val="10"/>
  </w:num>
  <w:num w:numId="7">
    <w:abstractNumId w:val="19"/>
  </w:num>
  <w:num w:numId="8">
    <w:abstractNumId w:val="4"/>
  </w:num>
  <w:num w:numId="9">
    <w:abstractNumId w:val="11"/>
  </w:num>
  <w:num w:numId="10">
    <w:abstractNumId w:val="16"/>
  </w:num>
  <w:num w:numId="11">
    <w:abstractNumId w:val="0"/>
  </w:num>
  <w:num w:numId="12">
    <w:abstractNumId w:val="0"/>
  </w:num>
  <w:num w:numId="13">
    <w:abstractNumId w:val="6"/>
  </w:num>
  <w:num w:numId="14">
    <w:abstractNumId w:val="21"/>
  </w:num>
  <w:num w:numId="15">
    <w:abstractNumId w:val="7"/>
  </w:num>
  <w:num w:numId="16">
    <w:abstractNumId w:val="20"/>
  </w:num>
  <w:num w:numId="17">
    <w:abstractNumId w:val="3"/>
  </w:num>
  <w:num w:numId="18">
    <w:abstractNumId w:val="17"/>
  </w:num>
  <w:num w:numId="19">
    <w:abstractNumId w:val="18"/>
  </w:num>
  <w:num w:numId="20">
    <w:abstractNumId w:val="0"/>
  </w:num>
  <w:num w:numId="21">
    <w:abstractNumId w:val="5"/>
  </w:num>
  <w:num w:numId="22">
    <w:abstractNumId w:val="2"/>
  </w:num>
  <w:num w:numId="23">
    <w:abstractNumId w:val="9"/>
  </w:num>
  <w:num w:numId="24">
    <w:abstractNumId w:val="8"/>
  </w:num>
  <w:num w:numId="25">
    <w:abstractNumId w:val="22"/>
  </w:num>
  <w:num w:numId="26">
    <w:abstractNumId w:val="23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117BD"/>
    <w:rsid w:val="000138E4"/>
    <w:rsid w:val="00014586"/>
    <w:rsid w:val="00030143"/>
    <w:rsid w:val="00041C30"/>
    <w:rsid w:val="000463BE"/>
    <w:rsid w:val="00054FE6"/>
    <w:rsid w:val="00056510"/>
    <w:rsid w:val="000605EE"/>
    <w:rsid w:val="00064DB2"/>
    <w:rsid w:val="00065CFD"/>
    <w:rsid w:val="0006784D"/>
    <w:rsid w:val="000770E9"/>
    <w:rsid w:val="000779E2"/>
    <w:rsid w:val="00077A2E"/>
    <w:rsid w:val="00083D51"/>
    <w:rsid w:val="000849F5"/>
    <w:rsid w:val="00085DF0"/>
    <w:rsid w:val="000A6BF4"/>
    <w:rsid w:val="000B0311"/>
    <w:rsid w:val="000B551F"/>
    <w:rsid w:val="000C67AF"/>
    <w:rsid w:val="000E5441"/>
    <w:rsid w:val="001060B8"/>
    <w:rsid w:val="00112199"/>
    <w:rsid w:val="0011618D"/>
    <w:rsid w:val="00150ABF"/>
    <w:rsid w:val="001601D8"/>
    <w:rsid w:val="00163672"/>
    <w:rsid w:val="00165417"/>
    <w:rsid w:val="00175344"/>
    <w:rsid w:val="00177041"/>
    <w:rsid w:val="00182114"/>
    <w:rsid w:val="0018293D"/>
    <w:rsid w:val="00183932"/>
    <w:rsid w:val="00190438"/>
    <w:rsid w:val="00191A3A"/>
    <w:rsid w:val="001A0338"/>
    <w:rsid w:val="001A0B97"/>
    <w:rsid w:val="001B3FD9"/>
    <w:rsid w:val="001B413C"/>
    <w:rsid w:val="001B7233"/>
    <w:rsid w:val="001C2936"/>
    <w:rsid w:val="001C30DC"/>
    <w:rsid w:val="001D5699"/>
    <w:rsid w:val="001E6F4A"/>
    <w:rsid w:val="001F48BA"/>
    <w:rsid w:val="001F4D55"/>
    <w:rsid w:val="002155AD"/>
    <w:rsid w:val="00224D53"/>
    <w:rsid w:val="00236548"/>
    <w:rsid w:val="002440D5"/>
    <w:rsid w:val="002467CE"/>
    <w:rsid w:val="00246BC2"/>
    <w:rsid w:val="00253111"/>
    <w:rsid w:val="002645DD"/>
    <w:rsid w:val="00264910"/>
    <w:rsid w:val="00272283"/>
    <w:rsid w:val="00277C89"/>
    <w:rsid w:val="00283FAB"/>
    <w:rsid w:val="0028496D"/>
    <w:rsid w:val="00290642"/>
    <w:rsid w:val="002A7F52"/>
    <w:rsid w:val="002B42A9"/>
    <w:rsid w:val="002B6110"/>
    <w:rsid w:val="002B6CCC"/>
    <w:rsid w:val="002D03F5"/>
    <w:rsid w:val="002D1245"/>
    <w:rsid w:val="002D225A"/>
    <w:rsid w:val="002D4DC6"/>
    <w:rsid w:val="002E6BED"/>
    <w:rsid w:val="002F0D42"/>
    <w:rsid w:val="002F74ED"/>
    <w:rsid w:val="00305FDE"/>
    <w:rsid w:val="003262BF"/>
    <w:rsid w:val="00332491"/>
    <w:rsid w:val="00333678"/>
    <w:rsid w:val="00334981"/>
    <w:rsid w:val="0034255F"/>
    <w:rsid w:val="00343913"/>
    <w:rsid w:val="003526C9"/>
    <w:rsid w:val="0036541D"/>
    <w:rsid w:val="003726BC"/>
    <w:rsid w:val="00380917"/>
    <w:rsid w:val="00380F54"/>
    <w:rsid w:val="003842A2"/>
    <w:rsid w:val="0038568C"/>
    <w:rsid w:val="00392ECB"/>
    <w:rsid w:val="003A2148"/>
    <w:rsid w:val="003B47A8"/>
    <w:rsid w:val="003C0BF8"/>
    <w:rsid w:val="003C16D5"/>
    <w:rsid w:val="003D50A8"/>
    <w:rsid w:val="003F305A"/>
    <w:rsid w:val="003F41DE"/>
    <w:rsid w:val="00400A81"/>
    <w:rsid w:val="004115D5"/>
    <w:rsid w:val="00433AA0"/>
    <w:rsid w:val="004343F2"/>
    <w:rsid w:val="00436EED"/>
    <w:rsid w:val="0047470A"/>
    <w:rsid w:val="004826E9"/>
    <w:rsid w:val="0048552F"/>
    <w:rsid w:val="00496DCB"/>
    <w:rsid w:val="004B2034"/>
    <w:rsid w:val="004B6A4C"/>
    <w:rsid w:val="004B6C88"/>
    <w:rsid w:val="004C794D"/>
    <w:rsid w:val="004D08DB"/>
    <w:rsid w:val="004E2718"/>
    <w:rsid w:val="004F3895"/>
    <w:rsid w:val="004F4208"/>
    <w:rsid w:val="004F665F"/>
    <w:rsid w:val="00503377"/>
    <w:rsid w:val="00507E7E"/>
    <w:rsid w:val="005160F2"/>
    <w:rsid w:val="005228B0"/>
    <w:rsid w:val="00525BB2"/>
    <w:rsid w:val="00530B24"/>
    <w:rsid w:val="0053395E"/>
    <w:rsid w:val="005408FE"/>
    <w:rsid w:val="00542201"/>
    <w:rsid w:val="0056352C"/>
    <w:rsid w:val="00564BC4"/>
    <w:rsid w:val="00581A76"/>
    <w:rsid w:val="00583CC8"/>
    <w:rsid w:val="00586326"/>
    <w:rsid w:val="00587AD1"/>
    <w:rsid w:val="00593B35"/>
    <w:rsid w:val="00597FAD"/>
    <w:rsid w:val="005A1AEE"/>
    <w:rsid w:val="005B1A2F"/>
    <w:rsid w:val="005B71D8"/>
    <w:rsid w:val="005D25E4"/>
    <w:rsid w:val="005E312F"/>
    <w:rsid w:val="005E45DD"/>
    <w:rsid w:val="005E5BB1"/>
    <w:rsid w:val="005F3730"/>
    <w:rsid w:val="005F5DAB"/>
    <w:rsid w:val="00603850"/>
    <w:rsid w:val="006070F7"/>
    <w:rsid w:val="0063507C"/>
    <w:rsid w:val="00637F45"/>
    <w:rsid w:val="006536D1"/>
    <w:rsid w:val="006623F8"/>
    <w:rsid w:val="0067308A"/>
    <w:rsid w:val="006825F7"/>
    <w:rsid w:val="00695D8E"/>
    <w:rsid w:val="006A17B5"/>
    <w:rsid w:val="006A39C1"/>
    <w:rsid w:val="006F1095"/>
    <w:rsid w:val="006F12D5"/>
    <w:rsid w:val="006F2618"/>
    <w:rsid w:val="0070231E"/>
    <w:rsid w:val="00703847"/>
    <w:rsid w:val="00703E90"/>
    <w:rsid w:val="00720BC0"/>
    <w:rsid w:val="00721E65"/>
    <w:rsid w:val="00727141"/>
    <w:rsid w:val="00733950"/>
    <w:rsid w:val="00742A54"/>
    <w:rsid w:val="00743E2A"/>
    <w:rsid w:val="007563DE"/>
    <w:rsid w:val="00760CD1"/>
    <w:rsid w:val="00771B70"/>
    <w:rsid w:val="00775B16"/>
    <w:rsid w:val="00786A54"/>
    <w:rsid w:val="00797E2D"/>
    <w:rsid w:val="007F0CA7"/>
    <w:rsid w:val="007F59D0"/>
    <w:rsid w:val="00805A41"/>
    <w:rsid w:val="00807428"/>
    <w:rsid w:val="00824BD2"/>
    <w:rsid w:val="0083112C"/>
    <w:rsid w:val="00841222"/>
    <w:rsid w:val="008425C4"/>
    <w:rsid w:val="00891A36"/>
    <w:rsid w:val="008A3472"/>
    <w:rsid w:val="008E4D04"/>
    <w:rsid w:val="008F496E"/>
    <w:rsid w:val="00906C32"/>
    <w:rsid w:val="0091386F"/>
    <w:rsid w:val="00914F5B"/>
    <w:rsid w:val="009212ED"/>
    <w:rsid w:val="00923929"/>
    <w:rsid w:val="00925158"/>
    <w:rsid w:val="00926E9E"/>
    <w:rsid w:val="00926EDC"/>
    <w:rsid w:val="009360B9"/>
    <w:rsid w:val="00942D6F"/>
    <w:rsid w:val="00956FF3"/>
    <w:rsid w:val="00965691"/>
    <w:rsid w:val="0096760A"/>
    <w:rsid w:val="009822C9"/>
    <w:rsid w:val="00991ABE"/>
    <w:rsid w:val="0099789C"/>
    <w:rsid w:val="009A3BD8"/>
    <w:rsid w:val="009A599A"/>
    <w:rsid w:val="009C134E"/>
    <w:rsid w:val="009C30CF"/>
    <w:rsid w:val="009C56E5"/>
    <w:rsid w:val="009C70C8"/>
    <w:rsid w:val="009E1C82"/>
    <w:rsid w:val="009F3E32"/>
    <w:rsid w:val="009F4D10"/>
    <w:rsid w:val="00A053DA"/>
    <w:rsid w:val="00A2330C"/>
    <w:rsid w:val="00A33A03"/>
    <w:rsid w:val="00A362D7"/>
    <w:rsid w:val="00A42235"/>
    <w:rsid w:val="00A42703"/>
    <w:rsid w:val="00A54984"/>
    <w:rsid w:val="00A84BB0"/>
    <w:rsid w:val="00A90A99"/>
    <w:rsid w:val="00AB7CB5"/>
    <w:rsid w:val="00AC026B"/>
    <w:rsid w:val="00AC4D79"/>
    <w:rsid w:val="00AD49B1"/>
    <w:rsid w:val="00AE7BF2"/>
    <w:rsid w:val="00AF24CC"/>
    <w:rsid w:val="00B00819"/>
    <w:rsid w:val="00B028C1"/>
    <w:rsid w:val="00B04CDD"/>
    <w:rsid w:val="00B10B18"/>
    <w:rsid w:val="00B308D5"/>
    <w:rsid w:val="00B36064"/>
    <w:rsid w:val="00B404A5"/>
    <w:rsid w:val="00B4235D"/>
    <w:rsid w:val="00B52790"/>
    <w:rsid w:val="00B61B8C"/>
    <w:rsid w:val="00B75C71"/>
    <w:rsid w:val="00B835CA"/>
    <w:rsid w:val="00B86235"/>
    <w:rsid w:val="00B90928"/>
    <w:rsid w:val="00BB1038"/>
    <w:rsid w:val="00BB1898"/>
    <w:rsid w:val="00BB258B"/>
    <w:rsid w:val="00BB3710"/>
    <w:rsid w:val="00BB4E04"/>
    <w:rsid w:val="00BB7891"/>
    <w:rsid w:val="00BC7B11"/>
    <w:rsid w:val="00BE235E"/>
    <w:rsid w:val="00BF0AB1"/>
    <w:rsid w:val="00BF4085"/>
    <w:rsid w:val="00BF5EBA"/>
    <w:rsid w:val="00C138CB"/>
    <w:rsid w:val="00C20763"/>
    <w:rsid w:val="00C4159F"/>
    <w:rsid w:val="00C429A4"/>
    <w:rsid w:val="00C47BEE"/>
    <w:rsid w:val="00C54BB6"/>
    <w:rsid w:val="00C778D3"/>
    <w:rsid w:val="00C9094E"/>
    <w:rsid w:val="00C92F05"/>
    <w:rsid w:val="00CA0D86"/>
    <w:rsid w:val="00CA44F8"/>
    <w:rsid w:val="00CB6B9C"/>
    <w:rsid w:val="00CC2265"/>
    <w:rsid w:val="00CC6175"/>
    <w:rsid w:val="00CD4904"/>
    <w:rsid w:val="00CE7811"/>
    <w:rsid w:val="00CF0711"/>
    <w:rsid w:val="00CF4E8B"/>
    <w:rsid w:val="00D12C96"/>
    <w:rsid w:val="00D40720"/>
    <w:rsid w:val="00D41D04"/>
    <w:rsid w:val="00D6201D"/>
    <w:rsid w:val="00D62D84"/>
    <w:rsid w:val="00D6407C"/>
    <w:rsid w:val="00D945C6"/>
    <w:rsid w:val="00DA4EEE"/>
    <w:rsid w:val="00DB00F4"/>
    <w:rsid w:val="00DB3BF0"/>
    <w:rsid w:val="00DC4772"/>
    <w:rsid w:val="00DD1B88"/>
    <w:rsid w:val="00DD26FA"/>
    <w:rsid w:val="00DD7B9C"/>
    <w:rsid w:val="00DE19AB"/>
    <w:rsid w:val="00DF4C14"/>
    <w:rsid w:val="00E01913"/>
    <w:rsid w:val="00E060DE"/>
    <w:rsid w:val="00E10AC7"/>
    <w:rsid w:val="00E21195"/>
    <w:rsid w:val="00E4450C"/>
    <w:rsid w:val="00E51306"/>
    <w:rsid w:val="00E54BFB"/>
    <w:rsid w:val="00E72819"/>
    <w:rsid w:val="00E74CC2"/>
    <w:rsid w:val="00E754C8"/>
    <w:rsid w:val="00E80082"/>
    <w:rsid w:val="00E80738"/>
    <w:rsid w:val="00E811B4"/>
    <w:rsid w:val="00EB57FE"/>
    <w:rsid w:val="00EC1AE0"/>
    <w:rsid w:val="00EC7847"/>
    <w:rsid w:val="00EF1AB0"/>
    <w:rsid w:val="00EF2E51"/>
    <w:rsid w:val="00EF31E0"/>
    <w:rsid w:val="00EF4886"/>
    <w:rsid w:val="00F110D3"/>
    <w:rsid w:val="00F6431D"/>
    <w:rsid w:val="00F6687E"/>
    <w:rsid w:val="00F7599E"/>
    <w:rsid w:val="00F821A5"/>
    <w:rsid w:val="00F95E11"/>
    <w:rsid w:val="00F97B67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7210DB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B308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243</TotalTime>
  <Pages>21</Pages>
  <Words>3403</Words>
  <Characters>19398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황세현</cp:lastModifiedBy>
  <cp:revision>62</cp:revision>
  <cp:lastPrinted>2006-03-03T07:52:00Z</cp:lastPrinted>
  <dcterms:created xsi:type="dcterms:W3CDTF">2018-04-29T12:21:00Z</dcterms:created>
  <dcterms:modified xsi:type="dcterms:W3CDTF">2018-04-30T11:59:00Z</dcterms:modified>
</cp:coreProperties>
</file>